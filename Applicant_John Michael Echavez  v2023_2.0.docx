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F60F" w14:textId="30DF4543" w:rsidR="00D10A96" w:rsidRPr="00E601D8" w:rsidRDefault="002A003F" w:rsidP="00E601D8">
      <w:pPr>
        <w:pStyle w:val="Title"/>
        <w:tabs>
          <w:tab w:val="right" w:pos="9360"/>
        </w:tabs>
        <w:rPr>
          <w:sz w:val="40"/>
        </w:rPr>
      </w:pPr>
      <w:r w:rsidRPr="00827F72">
        <w:rPr>
          <w:noProof/>
        </w:rPr>
        <w:drawing>
          <wp:anchor distT="0" distB="0" distL="114300" distR="114300" simplePos="0" relativeHeight="251659264" behindDoc="1" locked="0" layoutInCell="1" allowOverlap="1" wp14:anchorId="1C07B23A" wp14:editId="37FE839C">
            <wp:simplePos x="0" y="0"/>
            <wp:positionH relativeFrom="margin">
              <wp:posOffset>19050</wp:posOffset>
            </wp:positionH>
            <wp:positionV relativeFrom="paragraph">
              <wp:posOffset>7620</wp:posOffset>
            </wp:positionV>
            <wp:extent cx="1974215" cy="2057400"/>
            <wp:effectExtent l="19050" t="19050" r="26035" b="190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205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1D8">
        <w:rPr>
          <w:sz w:val="36"/>
          <w:szCs w:val="30"/>
        </w:rPr>
        <w:t xml:space="preserve">                                           </w:t>
      </w:r>
      <w:r w:rsidR="00E601D8" w:rsidRPr="00E601D8">
        <w:rPr>
          <w:sz w:val="40"/>
        </w:rPr>
        <w:t>JoHN MICHAEL P. ECHAVEZ</w:t>
      </w:r>
    </w:p>
    <w:p w14:paraId="0F2B8095" w14:textId="3A0BB8EF" w:rsidR="00D10A96" w:rsidRDefault="00D10A96" w:rsidP="00E601D8"/>
    <w:p w14:paraId="6EC28AAE" w14:textId="77777777" w:rsidR="00014B17" w:rsidRPr="00D10A96" w:rsidRDefault="00014B17" w:rsidP="00E601D8"/>
    <w:p w14:paraId="3EDBD690" w14:textId="77777777" w:rsidR="00E601D8" w:rsidRPr="002A003F" w:rsidRDefault="00E601D8" w:rsidP="00E601D8">
      <w:pPr>
        <w:jc w:val="right"/>
        <w:rPr>
          <w:rFonts w:asciiTheme="majorHAnsi" w:hAnsiTheme="majorHAnsi" w:cs="Times New Roman"/>
          <w:i/>
          <w:iCs/>
          <w:sz w:val="20"/>
          <w:szCs w:val="20"/>
        </w:rPr>
      </w:pPr>
      <w:r w:rsidRPr="002A003F">
        <w:rPr>
          <w:rFonts w:asciiTheme="majorHAnsi" w:hAnsiTheme="majorHAnsi" w:cs="Times New Roman"/>
          <w:i/>
          <w:iCs/>
          <w:sz w:val="20"/>
          <w:szCs w:val="20"/>
        </w:rPr>
        <w:t xml:space="preserve">SANTOS DE LEON St., STO NIÑO, PARANAQUE  </w:t>
      </w:r>
      <w:r w:rsidRPr="002A003F">
        <w:rPr>
          <w:rFonts w:asciiTheme="majorHAnsi" w:hAnsiTheme="majorHAnsi" w:cs="Times New Roman"/>
          <w:i/>
          <w:iCs/>
          <w:sz w:val="20"/>
          <w:szCs w:val="20"/>
        </w:rPr>
        <mc:AlternateContent>
          <mc:Choice Requires="wps">
            <w:drawing>
              <wp:inline distT="0" distB="0" distL="0" distR="0" wp14:anchorId="239A233A" wp14:editId="6B4636AB">
                <wp:extent cx="118872" cy="118872"/>
                <wp:effectExtent l="0" t="0" r="0" b="0"/>
                <wp:docPr id="4" name="Address icon" descr="Address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493 w 2846"/>
                            <a:gd name="T1" fmla="*/ 23 h 2833"/>
                            <a:gd name="T2" fmla="*/ 1607 w 2846"/>
                            <a:gd name="T3" fmla="*/ 115 h 2833"/>
                            <a:gd name="T4" fmla="*/ 1757 w 2846"/>
                            <a:gd name="T5" fmla="*/ 256 h 2833"/>
                            <a:gd name="T6" fmla="*/ 1931 w 2846"/>
                            <a:gd name="T7" fmla="*/ 422 h 2833"/>
                            <a:gd name="T8" fmla="*/ 2118 w 2846"/>
                            <a:gd name="T9" fmla="*/ 603 h 2833"/>
                            <a:gd name="T10" fmla="*/ 2306 w 2846"/>
                            <a:gd name="T11" fmla="*/ 787 h 2833"/>
                            <a:gd name="T12" fmla="*/ 2482 w 2846"/>
                            <a:gd name="T13" fmla="*/ 960 h 2833"/>
                            <a:gd name="T14" fmla="*/ 2637 w 2846"/>
                            <a:gd name="T15" fmla="*/ 1113 h 2833"/>
                            <a:gd name="T16" fmla="*/ 2757 w 2846"/>
                            <a:gd name="T17" fmla="*/ 1234 h 2833"/>
                            <a:gd name="T18" fmla="*/ 2829 w 2846"/>
                            <a:gd name="T19" fmla="*/ 1310 h 2833"/>
                            <a:gd name="T20" fmla="*/ 2757 w 2846"/>
                            <a:gd name="T21" fmla="*/ 1334 h 2833"/>
                            <a:gd name="T22" fmla="*/ 2584 w 2846"/>
                            <a:gd name="T23" fmla="*/ 1340 h 2833"/>
                            <a:gd name="T24" fmla="*/ 2467 w 2846"/>
                            <a:gd name="T25" fmla="*/ 1345 h 2833"/>
                            <a:gd name="T26" fmla="*/ 2467 w 2846"/>
                            <a:gd name="T27" fmla="*/ 2566 h 2833"/>
                            <a:gd name="T28" fmla="*/ 2448 w 2846"/>
                            <a:gd name="T29" fmla="*/ 2716 h 2833"/>
                            <a:gd name="T30" fmla="*/ 2383 w 2846"/>
                            <a:gd name="T31" fmla="*/ 2796 h 2833"/>
                            <a:gd name="T32" fmla="*/ 2256 w 2846"/>
                            <a:gd name="T33" fmla="*/ 2830 h 2833"/>
                            <a:gd name="T34" fmla="*/ 2157 w 2846"/>
                            <a:gd name="T35" fmla="*/ 2833 h 2833"/>
                            <a:gd name="T36" fmla="*/ 2039 w 2846"/>
                            <a:gd name="T37" fmla="*/ 2830 h 2833"/>
                            <a:gd name="T38" fmla="*/ 1925 w 2846"/>
                            <a:gd name="T39" fmla="*/ 2822 h 2833"/>
                            <a:gd name="T40" fmla="*/ 1858 w 2846"/>
                            <a:gd name="T41" fmla="*/ 2769 h 2833"/>
                            <a:gd name="T42" fmla="*/ 1831 w 2846"/>
                            <a:gd name="T43" fmla="*/ 2639 h 2833"/>
                            <a:gd name="T44" fmla="*/ 1825 w 2846"/>
                            <a:gd name="T45" fmla="*/ 2460 h 2833"/>
                            <a:gd name="T46" fmla="*/ 1822 w 2846"/>
                            <a:gd name="T47" fmla="*/ 2273 h 2833"/>
                            <a:gd name="T48" fmla="*/ 1821 w 2846"/>
                            <a:gd name="T49" fmla="*/ 2076 h 2833"/>
                            <a:gd name="T50" fmla="*/ 1821 w 2846"/>
                            <a:gd name="T51" fmla="*/ 1908 h 2833"/>
                            <a:gd name="T52" fmla="*/ 1822 w 2846"/>
                            <a:gd name="T53" fmla="*/ 1807 h 2833"/>
                            <a:gd name="T54" fmla="*/ 1811 w 2846"/>
                            <a:gd name="T55" fmla="*/ 1707 h 2833"/>
                            <a:gd name="T56" fmla="*/ 1750 w 2846"/>
                            <a:gd name="T57" fmla="*/ 1631 h 2833"/>
                            <a:gd name="T58" fmla="*/ 1651 w 2846"/>
                            <a:gd name="T59" fmla="*/ 1592 h 2833"/>
                            <a:gd name="T60" fmla="*/ 1529 w 2846"/>
                            <a:gd name="T61" fmla="*/ 1579 h 2833"/>
                            <a:gd name="T62" fmla="*/ 1398 w 2846"/>
                            <a:gd name="T63" fmla="*/ 1577 h 2833"/>
                            <a:gd name="T64" fmla="*/ 1253 w 2846"/>
                            <a:gd name="T65" fmla="*/ 1586 h 2833"/>
                            <a:gd name="T66" fmla="*/ 1129 w 2846"/>
                            <a:gd name="T67" fmla="*/ 1617 h 2833"/>
                            <a:gd name="T68" fmla="*/ 1041 w 2846"/>
                            <a:gd name="T69" fmla="*/ 1678 h 2833"/>
                            <a:gd name="T70" fmla="*/ 1010 w 2846"/>
                            <a:gd name="T71" fmla="*/ 1778 h 2833"/>
                            <a:gd name="T72" fmla="*/ 1011 w 2846"/>
                            <a:gd name="T73" fmla="*/ 2427 h 2833"/>
                            <a:gd name="T74" fmla="*/ 1009 w 2846"/>
                            <a:gd name="T75" fmla="*/ 2697 h 2833"/>
                            <a:gd name="T76" fmla="*/ 959 w 2846"/>
                            <a:gd name="T77" fmla="*/ 2783 h 2833"/>
                            <a:gd name="T78" fmla="*/ 845 w 2846"/>
                            <a:gd name="T79" fmla="*/ 2822 h 2833"/>
                            <a:gd name="T80" fmla="*/ 562 w 2846"/>
                            <a:gd name="T81" fmla="*/ 2828 h 2833"/>
                            <a:gd name="T82" fmla="*/ 444 w 2846"/>
                            <a:gd name="T83" fmla="*/ 2793 h 2833"/>
                            <a:gd name="T84" fmla="*/ 380 w 2846"/>
                            <a:gd name="T85" fmla="*/ 2703 h 2833"/>
                            <a:gd name="T86" fmla="*/ 372 w 2846"/>
                            <a:gd name="T87" fmla="*/ 2285 h 2833"/>
                            <a:gd name="T88" fmla="*/ 370 w 2846"/>
                            <a:gd name="T89" fmla="*/ 1351 h 2833"/>
                            <a:gd name="T90" fmla="*/ 308 w 2846"/>
                            <a:gd name="T91" fmla="*/ 1352 h 2833"/>
                            <a:gd name="T92" fmla="*/ 191 w 2846"/>
                            <a:gd name="T93" fmla="*/ 1353 h 2833"/>
                            <a:gd name="T94" fmla="*/ 73 w 2846"/>
                            <a:gd name="T95" fmla="*/ 1352 h 2833"/>
                            <a:gd name="T96" fmla="*/ 4 w 2846"/>
                            <a:gd name="T97" fmla="*/ 1352 h 2833"/>
                            <a:gd name="T98" fmla="*/ 26 w 2846"/>
                            <a:gd name="T99" fmla="*/ 1319 h 2833"/>
                            <a:gd name="T100" fmla="*/ 109 w 2846"/>
                            <a:gd name="T101" fmla="*/ 1230 h 2833"/>
                            <a:gd name="T102" fmla="*/ 236 w 2846"/>
                            <a:gd name="T103" fmla="*/ 1097 h 2833"/>
                            <a:gd name="T104" fmla="*/ 394 w 2846"/>
                            <a:gd name="T105" fmla="*/ 934 h 2833"/>
                            <a:gd name="T106" fmla="*/ 574 w 2846"/>
                            <a:gd name="T107" fmla="*/ 753 h 2833"/>
                            <a:gd name="T108" fmla="*/ 762 w 2846"/>
                            <a:gd name="T109" fmla="*/ 566 h 2833"/>
                            <a:gd name="T110" fmla="*/ 946 w 2846"/>
                            <a:gd name="T111" fmla="*/ 383 h 2833"/>
                            <a:gd name="T112" fmla="*/ 1116 w 2846"/>
                            <a:gd name="T113" fmla="*/ 218 h 2833"/>
                            <a:gd name="T114" fmla="*/ 1257 w 2846"/>
                            <a:gd name="T115" fmla="*/ 81 h 2833"/>
                            <a:gd name="T116" fmla="*/ 1367 w 2846"/>
                            <a:gd name="T117" fmla="*/ 7 h 28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2846" h="2833">
                              <a:moveTo>
                                <a:pt x="1418" y="0"/>
                              </a:moveTo>
                              <a:lnTo>
                                <a:pt x="1443" y="3"/>
                              </a:lnTo>
                              <a:lnTo>
                                <a:pt x="1468" y="11"/>
                              </a:lnTo>
                              <a:lnTo>
                                <a:pt x="1493" y="23"/>
                              </a:lnTo>
                              <a:lnTo>
                                <a:pt x="1520" y="39"/>
                              </a:lnTo>
                              <a:lnTo>
                                <a:pt x="1547" y="60"/>
                              </a:lnTo>
                              <a:lnTo>
                                <a:pt x="1575" y="85"/>
                              </a:lnTo>
                              <a:lnTo>
                                <a:pt x="1607" y="115"/>
                              </a:lnTo>
                              <a:lnTo>
                                <a:pt x="1642" y="147"/>
                              </a:lnTo>
                              <a:lnTo>
                                <a:pt x="1678" y="181"/>
                              </a:lnTo>
                              <a:lnTo>
                                <a:pt x="1717" y="218"/>
                              </a:lnTo>
                              <a:lnTo>
                                <a:pt x="1757" y="256"/>
                              </a:lnTo>
                              <a:lnTo>
                                <a:pt x="1799" y="295"/>
                              </a:lnTo>
                              <a:lnTo>
                                <a:pt x="1842" y="337"/>
                              </a:lnTo>
                              <a:lnTo>
                                <a:pt x="1886" y="379"/>
                              </a:lnTo>
                              <a:lnTo>
                                <a:pt x="1931" y="422"/>
                              </a:lnTo>
                              <a:lnTo>
                                <a:pt x="1977" y="467"/>
                              </a:lnTo>
                              <a:lnTo>
                                <a:pt x="2024" y="512"/>
                              </a:lnTo>
                              <a:lnTo>
                                <a:pt x="2071" y="558"/>
                              </a:lnTo>
                              <a:lnTo>
                                <a:pt x="2118" y="603"/>
                              </a:lnTo>
                              <a:lnTo>
                                <a:pt x="2165" y="649"/>
                              </a:lnTo>
                              <a:lnTo>
                                <a:pt x="2213" y="695"/>
                              </a:lnTo>
                              <a:lnTo>
                                <a:pt x="2259" y="741"/>
                              </a:lnTo>
                              <a:lnTo>
                                <a:pt x="2306" y="787"/>
                              </a:lnTo>
                              <a:lnTo>
                                <a:pt x="2351" y="831"/>
                              </a:lnTo>
                              <a:lnTo>
                                <a:pt x="2397" y="875"/>
                              </a:lnTo>
                              <a:lnTo>
                                <a:pt x="2440" y="918"/>
                              </a:lnTo>
                              <a:lnTo>
                                <a:pt x="2482" y="960"/>
                              </a:lnTo>
                              <a:lnTo>
                                <a:pt x="2524" y="1001"/>
                              </a:lnTo>
                              <a:lnTo>
                                <a:pt x="2563" y="1040"/>
                              </a:lnTo>
                              <a:lnTo>
                                <a:pt x="2601" y="1077"/>
                              </a:lnTo>
                              <a:lnTo>
                                <a:pt x="2637" y="1113"/>
                              </a:lnTo>
                              <a:lnTo>
                                <a:pt x="2671" y="1147"/>
                              </a:lnTo>
                              <a:lnTo>
                                <a:pt x="2702" y="1178"/>
                              </a:lnTo>
                              <a:lnTo>
                                <a:pt x="2731" y="1207"/>
                              </a:lnTo>
                              <a:lnTo>
                                <a:pt x="2757" y="1234"/>
                              </a:lnTo>
                              <a:lnTo>
                                <a:pt x="2780" y="1257"/>
                              </a:lnTo>
                              <a:lnTo>
                                <a:pt x="2800" y="1278"/>
                              </a:lnTo>
                              <a:lnTo>
                                <a:pt x="2816" y="1296"/>
                              </a:lnTo>
                              <a:lnTo>
                                <a:pt x="2829" y="1310"/>
                              </a:lnTo>
                              <a:lnTo>
                                <a:pt x="2839" y="1321"/>
                              </a:lnTo>
                              <a:lnTo>
                                <a:pt x="2846" y="1329"/>
                              </a:lnTo>
                              <a:lnTo>
                                <a:pt x="2801" y="1332"/>
                              </a:lnTo>
                              <a:lnTo>
                                <a:pt x="2757" y="1334"/>
                              </a:lnTo>
                              <a:lnTo>
                                <a:pt x="2711" y="1336"/>
                              </a:lnTo>
                              <a:lnTo>
                                <a:pt x="2667" y="1338"/>
                              </a:lnTo>
                              <a:lnTo>
                                <a:pt x="2625" y="1339"/>
                              </a:lnTo>
                              <a:lnTo>
                                <a:pt x="2584" y="1340"/>
                              </a:lnTo>
                              <a:lnTo>
                                <a:pt x="2548" y="1341"/>
                              </a:lnTo>
                              <a:lnTo>
                                <a:pt x="2515" y="1342"/>
                              </a:lnTo>
                              <a:lnTo>
                                <a:pt x="2488" y="1343"/>
                              </a:lnTo>
                              <a:lnTo>
                                <a:pt x="2467" y="1345"/>
                              </a:lnTo>
                              <a:lnTo>
                                <a:pt x="2467" y="1478"/>
                              </a:lnTo>
                              <a:lnTo>
                                <a:pt x="2467" y="1613"/>
                              </a:lnTo>
                              <a:lnTo>
                                <a:pt x="2467" y="2513"/>
                              </a:lnTo>
                              <a:lnTo>
                                <a:pt x="2467" y="2566"/>
                              </a:lnTo>
                              <a:lnTo>
                                <a:pt x="2465" y="2611"/>
                              </a:lnTo>
                              <a:lnTo>
                                <a:pt x="2462" y="2651"/>
                              </a:lnTo>
                              <a:lnTo>
                                <a:pt x="2456" y="2686"/>
                              </a:lnTo>
                              <a:lnTo>
                                <a:pt x="2448" y="2716"/>
                              </a:lnTo>
                              <a:lnTo>
                                <a:pt x="2437" y="2741"/>
                              </a:lnTo>
                              <a:lnTo>
                                <a:pt x="2422" y="2763"/>
                              </a:lnTo>
                              <a:lnTo>
                                <a:pt x="2405" y="2781"/>
                              </a:lnTo>
                              <a:lnTo>
                                <a:pt x="2383" y="2796"/>
                              </a:lnTo>
                              <a:lnTo>
                                <a:pt x="2358" y="2808"/>
                              </a:lnTo>
                              <a:lnTo>
                                <a:pt x="2328" y="2817"/>
                              </a:lnTo>
                              <a:lnTo>
                                <a:pt x="2295" y="2824"/>
                              </a:lnTo>
                              <a:lnTo>
                                <a:pt x="2256" y="2830"/>
                              </a:lnTo>
                              <a:lnTo>
                                <a:pt x="2238" y="2832"/>
                              </a:lnTo>
                              <a:lnTo>
                                <a:pt x="2215" y="2833"/>
                              </a:lnTo>
                              <a:lnTo>
                                <a:pt x="2188" y="2833"/>
                              </a:lnTo>
                              <a:lnTo>
                                <a:pt x="2157" y="2833"/>
                              </a:lnTo>
                              <a:lnTo>
                                <a:pt x="2126" y="2832"/>
                              </a:lnTo>
                              <a:lnTo>
                                <a:pt x="2095" y="2831"/>
                              </a:lnTo>
                              <a:lnTo>
                                <a:pt x="2066" y="2831"/>
                              </a:lnTo>
                              <a:lnTo>
                                <a:pt x="2039" y="2830"/>
                              </a:lnTo>
                              <a:lnTo>
                                <a:pt x="2018" y="2830"/>
                              </a:lnTo>
                              <a:lnTo>
                                <a:pt x="1983" y="2829"/>
                              </a:lnTo>
                              <a:lnTo>
                                <a:pt x="1951" y="2827"/>
                              </a:lnTo>
                              <a:lnTo>
                                <a:pt x="1925" y="2822"/>
                              </a:lnTo>
                              <a:lnTo>
                                <a:pt x="1903" y="2814"/>
                              </a:lnTo>
                              <a:lnTo>
                                <a:pt x="1885" y="2803"/>
                              </a:lnTo>
                              <a:lnTo>
                                <a:pt x="1870" y="2788"/>
                              </a:lnTo>
                              <a:lnTo>
                                <a:pt x="1858" y="2769"/>
                              </a:lnTo>
                              <a:lnTo>
                                <a:pt x="1848" y="2744"/>
                              </a:lnTo>
                              <a:lnTo>
                                <a:pt x="1840" y="2715"/>
                              </a:lnTo>
                              <a:lnTo>
                                <a:pt x="1835" y="2680"/>
                              </a:lnTo>
                              <a:lnTo>
                                <a:pt x="1831" y="2639"/>
                              </a:lnTo>
                              <a:lnTo>
                                <a:pt x="1828" y="2591"/>
                              </a:lnTo>
                              <a:lnTo>
                                <a:pt x="1826" y="2536"/>
                              </a:lnTo>
                              <a:lnTo>
                                <a:pt x="1825" y="2500"/>
                              </a:lnTo>
                              <a:lnTo>
                                <a:pt x="1825" y="2460"/>
                              </a:lnTo>
                              <a:lnTo>
                                <a:pt x="1824" y="2416"/>
                              </a:lnTo>
                              <a:lnTo>
                                <a:pt x="1823" y="2370"/>
                              </a:lnTo>
                              <a:lnTo>
                                <a:pt x="1823" y="2323"/>
                              </a:lnTo>
                              <a:lnTo>
                                <a:pt x="1822" y="2273"/>
                              </a:lnTo>
                              <a:lnTo>
                                <a:pt x="1822" y="2224"/>
                              </a:lnTo>
                              <a:lnTo>
                                <a:pt x="1821" y="2173"/>
                              </a:lnTo>
                              <a:lnTo>
                                <a:pt x="1821" y="2124"/>
                              </a:lnTo>
                              <a:lnTo>
                                <a:pt x="1821" y="2076"/>
                              </a:lnTo>
                              <a:lnTo>
                                <a:pt x="1821" y="2030"/>
                              </a:lnTo>
                              <a:lnTo>
                                <a:pt x="1821" y="1985"/>
                              </a:lnTo>
                              <a:lnTo>
                                <a:pt x="1821" y="1945"/>
                              </a:lnTo>
                              <a:lnTo>
                                <a:pt x="1821" y="1908"/>
                              </a:lnTo>
                              <a:lnTo>
                                <a:pt x="1821" y="1874"/>
                              </a:lnTo>
                              <a:lnTo>
                                <a:pt x="1821" y="1846"/>
                              </a:lnTo>
                              <a:lnTo>
                                <a:pt x="1821" y="1823"/>
                              </a:lnTo>
                              <a:lnTo>
                                <a:pt x="1822" y="1807"/>
                              </a:lnTo>
                              <a:lnTo>
                                <a:pt x="1822" y="1797"/>
                              </a:lnTo>
                              <a:lnTo>
                                <a:pt x="1822" y="1763"/>
                              </a:lnTo>
                              <a:lnTo>
                                <a:pt x="1818" y="1733"/>
                              </a:lnTo>
                              <a:lnTo>
                                <a:pt x="1811" y="1707"/>
                              </a:lnTo>
                              <a:lnTo>
                                <a:pt x="1800" y="1684"/>
                              </a:lnTo>
                              <a:lnTo>
                                <a:pt x="1786" y="1664"/>
                              </a:lnTo>
                              <a:lnTo>
                                <a:pt x="1769" y="1646"/>
                              </a:lnTo>
                              <a:lnTo>
                                <a:pt x="1750" y="1631"/>
                              </a:lnTo>
                              <a:lnTo>
                                <a:pt x="1728" y="1618"/>
                              </a:lnTo>
                              <a:lnTo>
                                <a:pt x="1704" y="1608"/>
                              </a:lnTo>
                              <a:lnTo>
                                <a:pt x="1678" y="1599"/>
                              </a:lnTo>
                              <a:lnTo>
                                <a:pt x="1651" y="1592"/>
                              </a:lnTo>
                              <a:lnTo>
                                <a:pt x="1622" y="1587"/>
                              </a:lnTo>
                              <a:lnTo>
                                <a:pt x="1591" y="1583"/>
                              </a:lnTo>
                              <a:lnTo>
                                <a:pt x="1561" y="1581"/>
                              </a:lnTo>
                              <a:lnTo>
                                <a:pt x="1529" y="1579"/>
                              </a:lnTo>
                              <a:lnTo>
                                <a:pt x="1496" y="1578"/>
                              </a:lnTo>
                              <a:lnTo>
                                <a:pt x="1463" y="1577"/>
                              </a:lnTo>
                              <a:lnTo>
                                <a:pt x="1431" y="1577"/>
                              </a:lnTo>
                              <a:lnTo>
                                <a:pt x="1398" y="1577"/>
                              </a:lnTo>
                              <a:lnTo>
                                <a:pt x="1361" y="1578"/>
                              </a:lnTo>
                              <a:lnTo>
                                <a:pt x="1324" y="1579"/>
                              </a:lnTo>
                              <a:lnTo>
                                <a:pt x="1289" y="1582"/>
                              </a:lnTo>
                              <a:lnTo>
                                <a:pt x="1253" y="1586"/>
                              </a:lnTo>
                              <a:lnTo>
                                <a:pt x="1220" y="1591"/>
                              </a:lnTo>
                              <a:lnTo>
                                <a:pt x="1188" y="1598"/>
                              </a:lnTo>
                              <a:lnTo>
                                <a:pt x="1157" y="1606"/>
                              </a:lnTo>
                              <a:lnTo>
                                <a:pt x="1129" y="1617"/>
                              </a:lnTo>
                              <a:lnTo>
                                <a:pt x="1103" y="1629"/>
                              </a:lnTo>
                              <a:lnTo>
                                <a:pt x="1080" y="1643"/>
                              </a:lnTo>
                              <a:lnTo>
                                <a:pt x="1058" y="1660"/>
                              </a:lnTo>
                              <a:lnTo>
                                <a:pt x="1041" y="1678"/>
                              </a:lnTo>
                              <a:lnTo>
                                <a:pt x="1028" y="1699"/>
                              </a:lnTo>
                              <a:lnTo>
                                <a:pt x="1018" y="1723"/>
                              </a:lnTo>
                              <a:lnTo>
                                <a:pt x="1012" y="1748"/>
                              </a:lnTo>
                              <a:lnTo>
                                <a:pt x="1010" y="1778"/>
                              </a:lnTo>
                              <a:lnTo>
                                <a:pt x="1012" y="1940"/>
                              </a:lnTo>
                              <a:lnTo>
                                <a:pt x="1011" y="2103"/>
                              </a:lnTo>
                              <a:lnTo>
                                <a:pt x="1010" y="2265"/>
                              </a:lnTo>
                              <a:lnTo>
                                <a:pt x="1011" y="2427"/>
                              </a:lnTo>
                              <a:lnTo>
                                <a:pt x="1015" y="2590"/>
                              </a:lnTo>
                              <a:lnTo>
                                <a:pt x="1015" y="2630"/>
                              </a:lnTo>
                              <a:lnTo>
                                <a:pt x="1013" y="2666"/>
                              </a:lnTo>
                              <a:lnTo>
                                <a:pt x="1009" y="2697"/>
                              </a:lnTo>
                              <a:lnTo>
                                <a:pt x="1001" y="2723"/>
                              </a:lnTo>
                              <a:lnTo>
                                <a:pt x="990" y="2746"/>
                              </a:lnTo>
                              <a:lnTo>
                                <a:pt x="976" y="2767"/>
                              </a:lnTo>
                              <a:lnTo>
                                <a:pt x="959" y="2783"/>
                              </a:lnTo>
                              <a:lnTo>
                                <a:pt x="936" y="2796"/>
                              </a:lnTo>
                              <a:lnTo>
                                <a:pt x="910" y="2807"/>
                              </a:lnTo>
                              <a:lnTo>
                                <a:pt x="880" y="2815"/>
                              </a:lnTo>
                              <a:lnTo>
                                <a:pt x="845" y="2822"/>
                              </a:lnTo>
                              <a:lnTo>
                                <a:pt x="804" y="2826"/>
                              </a:lnTo>
                              <a:lnTo>
                                <a:pt x="760" y="2829"/>
                              </a:lnTo>
                              <a:lnTo>
                                <a:pt x="600" y="2829"/>
                              </a:lnTo>
                              <a:lnTo>
                                <a:pt x="562" y="2828"/>
                              </a:lnTo>
                              <a:lnTo>
                                <a:pt x="528" y="2824"/>
                              </a:lnTo>
                              <a:lnTo>
                                <a:pt x="496" y="2817"/>
                              </a:lnTo>
                              <a:lnTo>
                                <a:pt x="468" y="2806"/>
                              </a:lnTo>
                              <a:lnTo>
                                <a:pt x="444" y="2793"/>
                              </a:lnTo>
                              <a:lnTo>
                                <a:pt x="423" y="2776"/>
                              </a:lnTo>
                              <a:lnTo>
                                <a:pt x="406" y="2755"/>
                              </a:lnTo>
                              <a:lnTo>
                                <a:pt x="391" y="2731"/>
                              </a:lnTo>
                              <a:lnTo>
                                <a:pt x="380" y="2703"/>
                              </a:lnTo>
                              <a:lnTo>
                                <a:pt x="373" y="2672"/>
                              </a:lnTo>
                              <a:lnTo>
                                <a:pt x="369" y="2636"/>
                              </a:lnTo>
                              <a:lnTo>
                                <a:pt x="368" y="2596"/>
                              </a:lnTo>
                              <a:lnTo>
                                <a:pt x="372" y="2285"/>
                              </a:lnTo>
                              <a:lnTo>
                                <a:pt x="372" y="1973"/>
                              </a:lnTo>
                              <a:lnTo>
                                <a:pt x="371" y="1662"/>
                              </a:lnTo>
                              <a:lnTo>
                                <a:pt x="371" y="1350"/>
                              </a:lnTo>
                              <a:lnTo>
                                <a:pt x="370" y="1351"/>
                              </a:lnTo>
                              <a:lnTo>
                                <a:pt x="362" y="1351"/>
                              </a:lnTo>
                              <a:lnTo>
                                <a:pt x="348" y="1352"/>
                              </a:lnTo>
                              <a:lnTo>
                                <a:pt x="330" y="1352"/>
                              </a:lnTo>
                              <a:lnTo>
                                <a:pt x="308" y="1352"/>
                              </a:lnTo>
                              <a:lnTo>
                                <a:pt x="281" y="1353"/>
                              </a:lnTo>
                              <a:lnTo>
                                <a:pt x="252" y="1353"/>
                              </a:lnTo>
                              <a:lnTo>
                                <a:pt x="222" y="1353"/>
                              </a:lnTo>
                              <a:lnTo>
                                <a:pt x="191" y="1353"/>
                              </a:lnTo>
                              <a:lnTo>
                                <a:pt x="159" y="1353"/>
                              </a:lnTo>
                              <a:lnTo>
                                <a:pt x="129" y="1352"/>
                              </a:lnTo>
                              <a:lnTo>
                                <a:pt x="100" y="1352"/>
                              </a:lnTo>
                              <a:lnTo>
                                <a:pt x="73" y="1352"/>
                              </a:lnTo>
                              <a:lnTo>
                                <a:pt x="48" y="1352"/>
                              </a:lnTo>
                              <a:lnTo>
                                <a:pt x="29" y="1352"/>
                              </a:lnTo>
                              <a:lnTo>
                                <a:pt x="13" y="1352"/>
                              </a:lnTo>
                              <a:lnTo>
                                <a:pt x="4" y="1352"/>
                              </a:lnTo>
                              <a:lnTo>
                                <a:pt x="0" y="1352"/>
                              </a:lnTo>
                              <a:lnTo>
                                <a:pt x="5" y="1345"/>
                              </a:lnTo>
                              <a:lnTo>
                                <a:pt x="14" y="1334"/>
                              </a:lnTo>
                              <a:lnTo>
                                <a:pt x="26" y="1319"/>
                              </a:lnTo>
                              <a:lnTo>
                                <a:pt x="42" y="1301"/>
                              </a:lnTo>
                              <a:lnTo>
                                <a:pt x="61" y="1280"/>
                              </a:lnTo>
                              <a:lnTo>
                                <a:pt x="84" y="1256"/>
                              </a:lnTo>
                              <a:lnTo>
                                <a:pt x="109" y="1230"/>
                              </a:lnTo>
                              <a:lnTo>
                                <a:pt x="137" y="1199"/>
                              </a:lnTo>
                              <a:lnTo>
                                <a:pt x="167" y="1168"/>
                              </a:lnTo>
                              <a:lnTo>
                                <a:pt x="201" y="1134"/>
                              </a:lnTo>
                              <a:lnTo>
                                <a:pt x="236" y="1097"/>
                              </a:lnTo>
                              <a:lnTo>
                                <a:pt x="272" y="1059"/>
                              </a:lnTo>
                              <a:lnTo>
                                <a:pt x="312" y="1019"/>
                              </a:lnTo>
                              <a:lnTo>
                                <a:pt x="352" y="977"/>
                              </a:lnTo>
                              <a:lnTo>
                                <a:pt x="394" y="934"/>
                              </a:lnTo>
                              <a:lnTo>
                                <a:pt x="438" y="891"/>
                              </a:lnTo>
                              <a:lnTo>
                                <a:pt x="482" y="845"/>
                              </a:lnTo>
                              <a:lnTo>
                                <a:pt x="528" y="800"/>
                              </a:lnTo>
                              <a:lnTo>
                                <a:pt x="574" y="753"/>
                              </a:lnTo>
                              <a:lnTo>
                                <a:pt x="621" y="706"/>
                              </a:lnTo>
                              <a:lnTo>
                                <a:pt x="668" y="660"/>
                              </a:lnTo>
                              <a:lnTo>
                                <a:pt x="714" y="612"/>
                              </a:lnTo>
                              <a:lnTo>
                                <a:pt x="762" y="566"/>
                              </a:lnTo>
                              <a:lnTo>
                                <a:pt x="809" y="518"/>
                              </a:lnTo>
                              <a:lnTo>
                                <a:pt x="856" y="473"/>
                              </a:lnTo>
                              <a:lnTo>
                                <a:pt x="901" y="427"/>
                              </a:lnTo>
                              <a:lnTo>
                                <a:pt x="946" y="383"/>
                              </a:lnTo>
                              <a:lnTo>
                                <a:pt x="991" y="340"/>
                              </a:lnTo>
                              <a:lnTo>
                                <a:pt x="1033" y="297"/>
                              </a:lnTo>
                              <a:lnTo>
                                <a:pt x="1076" y="257"/>
                              </a:lnTo>
                              <a:lnTo>
                                <a:pt x="1116" y="218"/>
                              </a:lnTo>
                              <a:lnTo>
                                <a:pt x="1154" y="180"/>
                              </a:lnTo>
                              <a:lnTo>
                                <a:pt x="1191" y="145"/>
                              </a:lnTo>
                              <a:lnTo>
                                <a:pt x="1225" y="112"/>
                              </a:lnTo>
                              <a:lnTo>
                                <a:pt x="1257" y="81"/>
                              </a:lnTo>
                              <a:lnTo>
                                <a:pt x="1287" y="55"/>
                              </a:lnTo>
                              <a:lnTo>
                                <a:pt x="1315" y="34"/>
                              </a:lnTo>
                              <a:lnTo>
                                <a:pt x="1342" y="18"/>
                              </a:lnTo>
                              <a:lnTo>
                                <a:pt x="1367" y="7"/>
                              </a:lnTo>
                              <a:lnTo>
                                <a:pt x="1392" y="1"/>
                              </a:lnTo>
                              <a:lnTo>
                                <a:pt x="141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F8AD8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96ce [3204]" stroked="f" strokeweight="0">
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6284DCBB" w14:textId="772E5C62" w:rsidR="00E601D8" w:rsidRPr="002A003F" w:rsidRDefault="00014B17" w:rsidP="00014B17">
      <w:pPr>
        <w:tabs>
          <w:tab w:val="left" w:pos="1068"/>
          <w:tab w:val="right" w:pos="9360"/>
        </w:tabs>
        <w:rPr>
          <w:rFonts w:asciiTheme="majorHAnsi" w:hAnsiTheme="majorHAnsi" w:cs="Times New Roman"/>
          <w:b/>
          <w:i/>
          <w:iCs/>
          <w:sz w:val="20"/>
          <w:szCs w:val="20"/>
        </w:rPr>
      </w:pPr>
      <w:r>
        <w:rPr>
          <w:rFonts w:asciiTheme="majorHAnsi" w:hAnsiTheme="majorHAnsi" w:cs="Times New Roman"/>
          <w:bCs/>
          <w:i/>
          <w:iCs/>
          <w:sz w:val="20"/>
          <w:szCs w:val="20"/>
        </w:rPr>
        <w:tab/>
      </w:r>
      <w:r>
        <w:rPr>
          <w:rFonts w:asciiTheme="majorHAnsi" w:hAnsiTheme="majorHAnsi" w:cs="Times New Roman"/>
          <w:bCs/>
          <w:i/>
          <w:iCs/>
          <w:sz w:val="20"/>
          <w:szCs w:val="20"/>
        </w:rPr>
        <w:tab/>
      </w:r>
      <w:r w:rsidR="002A003F">
        <w:rPr>
          <w:rFonts w:asciiTheme="majorHAnsi" w:hAnsiTheme="majorHAnsi" w:cs="Times New Roman"/>
          <w:bCs/>
          <w:i/>
          <w:iCs/>
          <w:sz w:val="20"/>
          <w:szCs w:val="20"/>
        </w:rPr>
        <w:t xml:space="preserve">Mobile </w:t>
      </w:r>
      <w:r w:rsidR="00E601D8" w:rsidRPr="002A003F">
        <w:rPr>
          <w:rFonts w:asciiTheme="majorHAnsi" w:hAnsiTheme="majorHAnsi" w:cs="Times New Roman"/>
          <w:bCs/>
          <w:i/>
          <w:iCs/>
          <w:sz w:val="20"/>
          <w:szCs w:val="20"/>
        </w:rPr>
        <w:t>P</w:t>
      </w:r>
      <w:r w:rsidR="002A003F">
        <w:rPr>
          <w:rFonts w:asciiTheme="majorHAnsi" w:hAnsiTheme="majorHAnsi" w:cs="Times New Roman"/>
          <w:bCs/>
          <w:i/>
          <w:iCs/>
          <w:sz w:val="20"/>
          <w:szCs w:val="20"/>
        </w:rPr>
        <w:t>hone</w:t>
      </w:r>
      <w:r w:rsidR="00E601D8" w:rsidRPr="002A003F">
        <w:rPr>
          <w:rFonts w:asciiTheme="majorHAnsi" w:hAnsiTheme="majorHAnsi" w:cs="Times New Roman"/>
          <w:bCs/>
          <w:i/>
          <w:iCs/>
          <w:sz w:val="20"/>
          <w:szCs w:val="20"/>
        </w:rPr>
        <w:t xml:space="preserve">: </w:t>
      </w:r>
      <w:r w:rsidR="00E601D8" w:rsidRPr="002A003F">
        <w:rPr>
          <w:rFonts w:asciiTheme="majorHAnsi" w:hAnsiTheme="majorHAnsi" w:cs="Times New Roman"/>
          <w:bCs/>
          <w:i/>
          <w:iCs/>
          <w:sz w:val="20"/>
          <w:szCs w:val="20"/>
        </w:rPr>
        <w:t xml:space="preserve">DITO: 0994 957 </w:t>
      </w:r>
      <w:r w:rsidR="00C83C21" w:rsidRPr="002A003F">
        <w:rPr>
          <w:rFonts w:asciiTheme="majorHAnsi" w:hAnsiTheme="majorHAnsi" w:cs="Times New Roman"/>
          <w:bCs/>
          <w:i/>
          <w:iCs/>
          <w:sz w:val="20"/>
          <w:szCs w:val="20"/>
        </w:rPr>
        <w:t>1647, GLOBE</w:t>
      </w:r>
      <w:r w:rsidR="00E601D8" w:rsidRPr="002A003F">
        <w:rPr>
          <w:rFonts w:asciiTheme="majorHAnsi" w:hAnsiTheme="majorHAnsi" w:cs="Times New Roman"/>
          <w:bCs/>
          <w:i/>
          <w:iCs/>
          <w:sz w:val="20"/>
          <w:szCs w:val="20"/>
        </w:rPr>
        <w:t>: 0995 276 5856</w:t>
      </w:r>
      <w:r w:rsidR="00E601D8" w:rsidRPr="002A003F">
        <w:rPr>
          <w:rFonts w:asciiTheme="majorHAnsi" w:hAnsiTheme="majorHAnsi" w:cs="Times New Roman"/>
          <w:b/>
          <w:i/>
          <w:iCs/>
          <w:sz w:val="20"/>
          <w:szCs w:val="20"/>
        </w:rPr>
        <w:t xml:space="preserve"> </w:t>
      </w:r>
      <w:r w:rsidR="00E601D8" w:rsidRPr="002A003F">
        <w:rPr>
          <w:rFonts w:asciiTheme="majorHAnsi" w:hAnsiTheme="majorHAnsi" w:cs="Times New Roman"/>
          <w:i/>
          <w:iCs/>
          <w:sz w:val="20"/>
          <w:szCs w:val="20"/>
        </w:rPr>
        <mc:AlternateContent>
          <mc:Choice Requires="wps">
            <w:drawing>
              <wp:inline distT="0" distB="0" distL="0" distR="0" wp14:anchorId="225E8ED0" wp14:editId="20998B72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F57062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96ce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</w:p>
    <w:p w14:paraId="1E14CBDA" w14:textId="24F11A86" w:rsidR="00E601D8" w:rsidRPr="00C83C21" w:rsidRDefault="00E601D8" w:rsidP="00E601D8">
      <w:pPr>
        <w:jc w:val="right"/>
        <w:rPr>
          <w:rFonts w:asciiTheme="majorHAnsi" w:hAnsiTheme="majorHAnsi" w:cs="Times New Roman"/>
          <w:i/>
          <w:iCs/>
          <w:sz w:val="20"/>
          <w:szCs w:val="20"/>
        </w:rPr>
      </w:pPr>
      <w:r w:rsidRPr="00C83C21">
        <w:rPr>
          <w:rFonts w:asciiTheme="majorHAnsi" w:hAnsiTheme="majorHAnsi" w:cs="Times New Roman"/>
          <w:i/>
          <w:sz w:val="20"/>
          <w:szCs w:val="20"/>
        </w:rPr>
        <w:t xml:space="preserve">LinkedIn: </w:t>
      </w:r>
      <w:hyperlink r:id="rId11" w:history="1">
        <w:r w:rsidR="00C83C21" w:rsidRPr="00C83C21">
          <w:rPr>
            <w:rStyle w:val="Hyperlink"/>
            <w:rFonts w:asciiTheme="majorHAnsi" w:hAnsiTheme="majorHAnsi" w:cs="Times New Roman"/>
            <w:i/>
            <w:sz w:val="20"/>
            <w:szCs w:val="20"/>
          </w:rPr>
          <w:t>linkedin.com/in/john-michael-echavez-709835193</w:t>
        </w:r>
      </w:hyperlink>
      <w:r w:rsidRPr="00C83C21">
        <w:rPr>
          <w:rFonts w:asciiTheme="majorHAnsi" w:hAnsiTheme="majorHAnsi" w:cs="Times New Roman"/>
          <w:i/>
          <w:sz w:val="20"/>
          <w:szCs w:val="20"/>
          <w:u w:val="single"/>
        </w:rPr>
        <w:t xml:space="preserve"> </w:t>
      </w:r>
      <w:r w:rsidRPr="00C83C21">
        <w:rPr>
          <w:rFonts w:asciiTheme="majorHAnsi" w:hAnsiTheme="majorHAnsi" w:cs="Times New Roman"/>
          <w:sz w:val="20"/>
          <w:szCs w:val="20"/>
        </w:rPr>
        <mc:AlternateContent>
          <mc:Choice Requires="wps">
            <w:drawing>
              <wp:inline distT="0" distB="0" distL="0" distR="0" wp14:anchorId="3D874BA3" wp14:editId="0A6D810A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7F989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96ce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1EDD1C79" w14:textId="74926238" w:rsidR="00E601D8" w:rsidRPr="00C83C21" w:rsidRDefault="00E601D8" w:rsidP="00E601D8">
      <w:pPr>
        <w:jc w:val="right"/>
        <w:rPr>
          <w:rFonts w:asciiTheme="majorHAnsi" w:hAnsiTheme="majorHAnsi" w:cs="Times New Roman"/>
          <w:i/>
          <w:sz w:val="20"/>
          <w:szCs w:val="20"/>
          <w:u w:val="single"/>
        </w:rPr>
      </w:pPr>
      <w:r w:rsidRPr="00C83C21">
        <w:rPr>
          <w:rFonts w:asciiTheme="majorHAnsi" w:hAnsiTheme="majorHAnsi" w:cs="Times New Roman"/>
          <w:i/>
          <w:iCs/>
          <w:sz w:val="20"/>
          <w:szCs w:val="20"/>
        </w:rPr>
        <w:t>Email:</w:t>
      </w:r>
      <w:r w:rsidRPr="00C83C21">
        <w:rPr>
          <w:rFonts w:asciiTheme="majorHAnsi" w:hAnsiTheme="majorHAnsi" w:cs="Times New Roman"/>
          <w:i/>
          <w:iCs/>
          <w:sz w:val="20"/>
          <w:szCs w:val="20"/>
        </w:rPr>
        <w:t xml:space="preserve"> </w:t>
      </w:r>
      <w:hyperlink r:id="rId12" w:history="1">
        <w:r w:rsidRPr="00C83C21">
          <w:rPr>
            <w:rStyle w:val="Hyperlink"/>
            <w:rFonts w:asciiTheme="majorHAnsi" w:hAnsiTheme="majorHAnsi" w:cs="Times New Roman"/>
            <w:i/>
            <w:sz w:val="20"/>
            <w:szCs w:val="20"/>
          </w:rPr>
          <w:t>johnmechavez@gmail.com</w:t>
        </w:r>
      </w:hyperlink>
      <w:r w:rsidRPr="00C83C21">
        <w:rPr>
          <w:rFonts w:asciiTheme="majorHAnsi" w:hAnsiTheme="majorHAnsi" w:cs="Times New Roman"/>
          <w:i/>
          <w:sz w:val="20"/>
          <w:szCs w:val="20"/>
          <w:u w:val="single"/>
        </w:rPr>
        <w:t xml:space="preserve"> </w:t>
      </w:r>
      <w:r w:rsidRPr="00C83C21">
        <w:rPr>
          <w:rFonts w:asciiTheme="majorHAnsi" w:hAnsiTheme="majorHAnsi" w:cs="Times New Roman"/>
          <w:sz w:val="20"/>
          <w:szCs w:val="20"/>
        </w:rPr>
        <mc:AlternateContent>
          <mc:Choice Requires="wps">
            <w:drawing>
              <wp:inline distT="0" distB="0" distL="0" distR="0" wp14:anchorId="25FC016D" wp14:editId="4FCF6D31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D6FAD6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96ce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056FBA6F" w14:textId="77777777" w:rsidR="002A003F" w:rsidRDefault="002A003F" w:rsidP="00D10A96">
      <w:pPr>
        <w:pStyle w:val="ContactInfo"/>
        <w:rPr>
          <w:sz w:val="18"/>
          <w:szCs w:val="16"/>
          <w:lang w:val="fr-FR"/>
        </w:rPr>
      </w:pPr>
    </w:p>
    <w:p w14:paraId="570F1A0B" w14:textId="02D3B11D" w:rsidR="002A003F" w:rsidRDefault="002A003F" w:rsidP="00D10A96">
      <w:pPr>
        <w:pStyle w:val="ContactInfo"/>
        <w:rPr>
          <w:sz w:val="18"/>
          <w:szCs w:val="16"/>
          <w:lang w:val="fr-FR"/>
        </w:rPr>
      </w:pPr>
    </w:p>
    <w:p w14:paraId="0E3E45AF" w14:textId="0603FB22" w:rsidR="002A003F" w:rsidRDefault="002A003F" w:rsidP="002A003F">
      <w:pPr>
        <w:rPr>
          <w:lang w:val="fr-FR"/>
        </w:rPr>
      </w:pPr>
    </w:p>
    <w:p w14:paraId="33F7C9DE" w14:textId="4D48E8BA" w:rsidR="00D10A96" w:rsidRPr="00014B17" w:rsidRDefault="00D10A96" w:rsidP="00014B17">
      <w:pPr>
        <w:pStyle w:val="ContactInfo"/>
        <w:jc w:val="left"/>
        <w:rPr>
          <w:sz w:val="18"/>
          <w:szCs w:val="16"/>
          <w:lang w:val="fr-FR"/>
        </w:rPr>
      </w:pPr>
    </w:p>
    <w:p w14:paraId="440824FC" w14:textId="74EDD661" w:rsidR="00D10A96" w:rsidRPr="00A239BF" w:rsidRDefault="00E601D8" w:rsidP="00F41319">
      <w:pPr>
        <w:pStyle w:val="Heading1"/>
        <w:rPr>
          <w:lang w:val="fr-FR"/>
        </w:rPr>
      </w:pPr>
      <w:r>
        <w:t>PROFESSIONAL SUMMARY</w:t>
      </w:r>
    </w:p>
    <w:p w14:paraId="077FC180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556BC996" wp14:editId="2321555D">
                <wp:extent cx="5943600" cy="0"/>
                <wp:effectExtent l="0" t="0" r="0" b="0"/>
                <wp:docPr id="29071205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37BF34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00izwEAAAEEAAAOAAAAZHJzL2Uyb0RvYy54bWysU8lu2zAQvRfoPxC815KT2m0EyzkkSC9d&#10;gi4fQFNDiwDJIUjGkv++Q8qWk/bUoBdaGs5b5nm0uR2tYQcIUaNr+XJRcwZOYqfdvuW/fj68+8hZ&#10;TMJ1wqCDlh8h8tvt2zebwTdwhT2aDgIjEhebwbe8T8k3VRVlD1bEBXpwdKkwWJHoNeyrLoiB2K2p&#10;rup6XQ0YOh9QQoxUvZ8u+bbwKwUyfVMqQmKm5eQtlTOUc5fParsRzT4I32t5siFe4cIK7Uh0proX&#10;SbCnoP+isloGjKjSQqKtUCktocxA0yzrP6b50QsPZRYKJ/o5pvj/aOXXw517DBTD4GMT/WPIU4wq&#10;2PxL/thYwjrOYcGYmKTi6ub99bqmTOX5rroAfYjpE6Bl+aHlRrs8h2jE4XNMJEat55ZcNo4NLV9f&#10;r+rSFdHo7kEbk+/KKsCdCewg6E/c7ZelxzzZL9hNtQ+rmoxMtHN7EXnGRJLGUfEyZ3lKRwOThe+g&#10;mO5osklgJpo0hJTg0vKkYhx1Z5gilzPw5D7v7sXwS+CpP0OhrOe/gGdEUUaXZrDVDsOU3Uv1NJ4t&#10;q6n/nMA0d45gh92xbECJhvasJHf6JvIiP38v8MuXu/0NAAD//wMAUEsDBBQABgAIAAAAIQB7fAv8&#10;2AAAAAIBAAAPAAAAZHJzL2Rvd25yZXYueG1sTI/BTsMwDIbvSLxDZCRuLGXA2ErTCSHQzmzdgZvX&#10;mLZa43RNupW3x+MyLpY+/dbvz9lydK06Uh8azwbuJwko4tLbhisDxebjbg4qRGSLrWcy8EMBlvn1&#10;VYap9Sf+pOM6VkpKOKRooI6xS7UOZU0Ow8R3xJJ9+95hFOwrbXs8Sblr9TRJZtphw3Khxo7eair3&#10;68EZ2BbFfLP4ssPzU6geD4ftarp/XxlzezO+voCKNMbLMpz1RR1ycdr5gW1QrQF5JP5NyRYPM8Hd&#10;GXWe6f/q+S8AAAD//wMAUEsBAi0AFAAGAAgAAAAhALaDOJL+AAAA4QEAABMAAAAAAAAAAAAAAAAA&#10;AAAAAFtDb250ZW50X1R5cGVzXS54bWxQSwECLQAUAAYACAAAACEAOP0h/9YAAACUAQAACwAAAAAA&#10;AAAAAAAAAAAvAQAAX3JlbHMvLnJlbHNQSwECLQAUAAYACAAAACEAwMdNIs8BAAABBAAADgAAAAAA&#10;AAAAAAAAAAAuAgAAZHJzL2Uyb0RvYy54bWxQSwECLQAUAAYACAAAACEAe3wL/NgAAAACAQAADwAA&#10;AAAAAAAAAAAAAAApBAAAZHJzL2Rvd25yZXYueG1sUEsFBgAAAAAEAAQA8wAAAC4FAAAAAA==&#10;" strokecolor="#bfbfbf [2412]" strokeweight=".5pt">
                <v:stroke joinstyle="miter"/>
                <w10:anchorlock/>
              </v:line>
            </w:pict>
          </mc:Fallback>
        </mc:AlternateContent>
      </w:r>
    </w:p>
    <w:p w14:paraId="4B2EF8D5" w14:textId="0907D6A8" w:rsidR="00D10A96" w:rsidRDefault="00E601D8" w:rsidP="00F02E6B">
      <w:r w:rsidRPr="00E601D8">
        <w:t>I am passionate about bridging the gap between technology and business. My strong analytical and problem-solving skills have allowed me to excel in IT consulting and address complex technical challenges.</w:t>
      </w:r>
    </w:p>
    <w:p w14:paraId="640CD918" w14:textId="77777777" w:rsidR="00D10A96" w:rsidRPr="00DC1B52" w:rsidRDefault="00D10A96" w:rsidP="00DC1B52">
      <w:pPr>
        <w:rPr>
          <w:sz w:val="18"/>
          <w:szCs w:val="16"/>
        </w:rPr>
      </w:pPr>
    </w:p>
    <w:p w14:paraId="5BF16621" w14:textId="6685D301" w:rsidR="00D10A96" w:rsidRDefault="00C83C21" w:rsidP="00F41319">
      <w:pPr>
        <w:pStyle w:val="Heading1"/>
      </w:pPr>
      <w:r>
        <w:t>CORE SKILLS</w:t>
      </w:r>
    </w:p>
    <w:p w14:paraId="73189C81" w14:textId="5081FFB9" w:rsidR="00C83C21" w:rsidRDefault="00D10A96" w:rsidP="00C83C21">
      <w:pPr>
        <w:pStyle w:val="Line"/>
      </w:pPr>
      <w:r w:rsidRPr="00D10A96">
        <mc:AlternateContent>
          <mc:Choice Requires="wps">
            <w:drawing>
              <wp:inline distT="0" distB="0" distL="0" distR="0" wp14:anchorId="50D48A68" wp14:editId="04CE8569">
                <wp:extent cx="5943600" cy="0"/>
                <wp:effectExtent l="0" t="0" r="0" b="0"/>
                <wp:docPr id="1688001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47BD7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238F528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Network Administration (Routers and Switches)</w:t>
      </w:r>
    </w:p>
    <w:p w14:paraId="2E21AF69" w14:textId="2A74E7C9" w:rsidR="00C83C21" w:rsidRDefault="00C83C21" w:rsidP="00C83C21">
      <w:pPr>
        <w:pStyle w:val="ListParagraph"/>
        <w:numPr>
          <w:ilvl w:val="0"/>
          <w:numId w:val="16"/>
        </w:numPr>
      </w:pPr>
      <w:r>
        <w:t>Go Programming Language</w:t>
      </w:r>
      <w:r w:rsidR="00974B07">
        <w:t xml:space="preserve"> (Fundamentals)</w:t>
      </w:r>
    </w:p>
    <w:p w14:paraId="5D532B9B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Linux and Windows Operating Systems</w:t>
      </w:r>
    </w:p>
    <w:p w14:paraId="5ABCB8B1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Quick Learner</w:t>
      </w:r>
    </w:p>
    <w:p w14:paraId="150640E9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Reliable and Goal-Oriented</w:t>
      </w:r>
    </w:p>
    <w:p w14:paraId="2BF4DF9F" w14:textId="77777777" w:rsidR="00C83C21" w:rsidRDefault="00C83C21" w:rsidP="00C83C21">
      <w:pPr>
        <w:pStyle w:val="ListParagraph"/>
        <w:numPr>
          <w:ilvl w:val="0"/>
          <w:numId w:val="16"/>
        </w:numPr>
      </w:pPr>
      <w:r>
        <w:t>Determined and Persistent</w:t>
      </w:r>
    </w:p>
    <w:p w14:paraId="1704128B" w14:textId="6C339A58" w:rsidR="00D10A96" w:rsidRDefault="00C83C21" w:rsidP="00C83C21">
      <w:pPr>
        <w:pStyle w:val="ListParagraph"/>
        <w:numPr>
          <w:ilvl w:val="0"/>
          <w:numId w:val="16"/>
        </w:numPr>
      </w:pPr>
      <w:r>
        <w:t>Technical Issue Documentation</w:t>
      </w:r>
    </w:p>
    <w:p w14:paraId="12482C20" w14:textId="77777777" w:rsidR="00D10A96" w:rsidRPr="00DC1B52" w:rsidRDefault="00D10A96" w:rsidP="00F41319">
      <w:pPr>
        <w:rPr>
          <w:sz w:val="18"/>
          <w:szCs w:val="16"/>
        </w:rPr>
      </w:pPr>
    </w:p>
    <w:p w14:paraId="75D181FE" w14:textId="2422F551" w:rsidR="00D10A96" w:rsidRDefault="00C83C21" w:rsidP="00DC1B52">
      <w:pPr>
        <w:pStyle w:val="Heading1"/>
      </w:pPr>
      <w:r>
        <w:t xml:space="preserve">PROFESSIONAL </w:t>
      </w:r>
      <w:sdt>
        <w:sdtPr>
          <w:id w:val="69094262"/>
          <w:placeholder>
            <w:docPart w:val="C67CEF8C4A194EA1BF73B1586FE84407"/>
          </w:placeholder>
          <w:temporary/>
          <w:showingPlcHdr/>
          <w15:appearance w15:val="hidden"/>
        </w:sdtPr>
        <w:sdtEndPr/>
        <w:sdtContent>
          <w:r w:rsidR="00D10A96" w:rsidRPr="00E90506">
            <w:t>Experience</w:t>
          </w:r>
        </w:sdtContent>
      </w:sdt>
    </w:p>
    <w:p w14:paraId="0174DA39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01E0C785" wp14:editId="2752D98A">
                <wp:extent cx="5943600" cy="0"/>
                <wp:effectExtent l="0" t="0" r="0" b="0"/>
                <wp:docPr id="31305012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65953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7AE47460" w14:textId="3BDB22A2" w:rsidR="00D10A96" w:rsidRPr="00014B17" w:rsidRDefault="00C83C21" w:rsidP="00FE1629">
      <w:pPr>
        <w:rPr>
          <w:b/>
        </w:rPr>
      </w:pPr>
      <w:r w:rsidRPr="00014B17">
        <w:rPr>
          <w:rStyle w:val="NotBold"/>
          <w:b w:val="0"/>
          <w:bCs/>
        </w:rPr>
        <w:t>Jun 2021 – Jul 2023</w:t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/>
        </w:rPr>
        <w:t>Information System Analyst I</w:t>
      </w:r>
    </w:p>
    <w:p w14:paraId="59FFD45B" w14:textId="5439B4B8" w:rsidR="00C83C21" w:rsidRPr="00014B17" w:rsidRDefault="00C83C21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  <w:t>PHILIPPINE STATISTICS AUTHORITY – PSO SARANGANI</w:t>
      </w:r>
    </w:p>
    <w:p w14:paraId="6854B766" w14:textId="77777777" w:rsidR="00C83C21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Provided technical support for PhilSys operations using Anydesk and Rustdesk.</w:t>
      </w:r>
    </w:p>
    <w:p w14:paraId="150CBBDF" w14:textId="77777777" w:rsidR="00C83C21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Issued user accounts and login credentials to data collectors and supervisors.</w:t>
      </w:r>
    </w:p>
    <w:p w14:paraId="24900F23" w14:textId="77777777" w:rsidR="00C83C21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Monitored and managed the PhilSys System.</w:t>
      </w:r>
    </w:p>
    <w:p w14:paraId="45A1833D" w14:textId="77777777" w:rsidR="00C83C21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Coordinated with service providers to resolve hardware problems.</w:t>
      </w:r>
    </w:p>
    <w:p w14:paraId="377B8A31" w14:textId="70D105C8" w:rsidR="00D10A96" w:rsidRPr="00014B17" w:rsidRDefault="00C83C21" w:rsidP="00FE1629">
      <w:pPr>
        <w:pStyle w:val="ListParagraph"/>
        <w:numPr>
          <w:ilvl w:val="0"/>
          <w:numId w:val="32"/>
        </w:numPr>
        <w:rPr>
          <w:bCs/>
        </w:rPr>
      </w:pPr>
      <w:r w:rsidRPr="00014B17">
        <w:rPr>
          <w:bCs/>
        </w:rPr>
        <w:t>Addressed technical issues using a ticketing system.</w:t>
      </w:r>
    </w:p>
    <w:p w14:paraId="1DD7B09C" w14:textId="77777777" w:rsidR="00974B07" w:rsidRPr="00014B17" w:rsidRDefault="00974B07" w:rsidP="00FE1629">
      <w:pPr>
        <w:rPr>
          <w:bCs/>
        </w:rPr>
      </w:pPr>
    </w:p>
    <w:p w14:paraId="2CE19DE5" w14:textId="390E76DA" w:rsidR="00D10A96" w:rsidRPr="00014B17" w:rsidRDefault="00974B07" w:rsidP="00FE1629">
      <w:pPr>
        <w:rPr>
          <w:b/>
        </w:rPr>
      </w:pPr>
      <w:r w:rsidRPr="00014B17">
        <w:rPr>
          <w:rStyle w:val="NotBold"/>
          <w:b w:val="0"/>
          <w:bCs/>
        </w:rPr>
        <w:t>Sep</w:t>
      </w:r>
      <w:r w:rsidR="00C83C21" w:rsidRPr="00014B17">
        <w:rPr>
          <w:rStyle w:val="NotBold"/>
          <w:b w:val="0"/>
          <w:bCs/>
        </w:rPr>
        <w:t xml:space="preserve"> 2019 – Feb 2020</w:t>
      </w:r>
      <w:r w:rsidR="00021847" w:rsidRPr="00014B17">
        <w:rPr>
          <w:rStyle w:val="NotBold"/>
          <w:b w:val="0"/>
          <w:bCs/>
        </w:rPr>
        <w:tab/>
      </w:r>
      <w:r w:rsidR="00C83C21" w:rsidRPr="00014B17">
        <w:rPr>
          <w:rStyle w:val="NotBold"/>
          <w:b w:val="0"/>
          <w:bCs/>
        </w:rPr>
        <w:tab/>
      </w:r>
      <w:r w:rsidR="00C83C21" w:rsidRPr="00014B17">
        <w:rPr>
          <w:b/>
        </w:rPr>
        <w:t>Map Data Reviewer</w:t>
      </w:r>
    </w:p>
    <w:p w14:paraId="7AF249BE" w14:textId="04C92B58" w:rsidR="00974B07" w:rsidRPr="00014B17" w:rsidRDefault="00974B07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>PHILIPPINE STATISTICS AUTHORITY – PSO SARANGANI</w:t>
      </w:r>
    </w:p>
    <w:p w14:paraId="74BB0167" w14:textId="114CFC63" w:rsidR="00C83C21" w:rsidRPr="00014B17" w:rsidRDefault="00C83C21" w:rsidP="00FE1629">
      <w:pPr>
        <w:pStyle w:val="ListParagraph"/>
        <w:numPr>
          <w:ilvl w:val="0"/>
          <w:numId w:val="33"/>
        </w:numPr>
        <w:rPr>
          <w:bCs/>
        </w:rPr>
      </w:pPr>
      <w:r w:rsidRPr="00014B17">
        <w:rPr>
          <w:bCs/>
        </w:rPr>
        <w:t>Reviewed and processed integrated maps for the Census Philippines 2020.</w:t>
      </w:r>
    </w:p>
    <w:p w14:paraId="4531BB89" w14:textId="77777777" w:rsidR="00C83C21" w:rsidRPr="00014B17" w:rsidRDefault="00C83C21" w:rsidP="00FE1629">
      <w:pPr>
        <w:pStyle w:val="ListParagraph"/>
        <w:numPr>
          <w:ilvl w:val="0"/>
          <w:numId w:val="33"/>
        </w:numPr>
        <w:rPr>
          <w:bCs/>
        </w:rPr>
      </w:pPr>
      <w:r w:rsidRPr="00014B17">
        <w:rPr>
          <w:bCs/>
        </w:rPr>
        <w:t>Delineated and merged enumeration areas for Census Philippines 2020.</w:t>
      </w:r>
    </w:p>
    <w:p w14:paraId="66733680" w14:textId="3B29A7F4" w:rsidR="00D10A96" w:rsidRPr="00014B17" w:rsidRDefault="00C83C21" w:rsidP="00FE1629">
      <w:pPr>
        <w:pStyle w:val="ListParagraph"/>
        <w:numPr>
          <w:ilvl w:val="0"/>
          <w:numId w:val="33"/>
        </w:numPr>
        <w:rPr>
          <w:bCs/>
        </w:rPr>
      </w:pPr>
      <w:r w:rsidRPr="00014B17">
        <w:rPr>
          <w:bCs/>
        </w:rPr>
        <w:t>Managed IT equipment (tablets) and provided technical support for the QGIS system.</w:t>
      </w:r>
    </w:p>
    <w:p w14:paraId="481D1BB3" w14:textId="1FBC76A0" w:rsidR="00974B07" w:rsidRPr="00014B17" w:rsidRDefault="00974B07" w:rsidP="00FE1629">
      <w:pPr>
        <w:rPr>
          <w:rFonts w:eastAsiaTheme="majorEastAsia" w:cstheme="majorBidi"/>
          <w:bCs/>
          <w:color w:val="000000" w:themeColor="text1"/>
        </w:rPr>
      </w:pPr>
    </w:p>
    <w:p w14:paraId="66E643A4" w14:textId="34908119" w:rsidR="00974B07" w:rsidRPr="00014B17" w:rsidRDefault="00974B07" w:rsidP="00FE1629">
      <w:pPr>
        <w:rPr>
          <w:b/>
        </w:rPr>
      </w:pPr>
      <w:r w:rsidRPr="00014B17">
        <w:rPr>
          <w:rStyle w:val="NotBold"/>
          <w:b w:val="0"/>
          <w:bCs/>
        </w:rPr>
        <w:t>Oct 2018 – Sep 2019</w:t>
      </w:r>
      <w:r w:rsidRPr="00014B17">
        <w:rPr>
          <w:rStyle w:val="NotBold"/>
          <w:b w:val="0"/>
          <w:bCs/>
        </w:rPr>
        <w:tab/>
      </w:r>
      <w:r w:rsidRPr="00014B17">
        <w:rPr>
          <w:rStyle w:val="NotBold"/>
          <w:b w:val="0"/>
          <w:bCs/>
        </w:rPr>
        <w:tab/>
      </w:r>
      <w:r w:rsidRPr="00014B17">
        <w:rPr>
          <w:b/>
        </w:rPr>
        <w:t>Secretary</w:t>
      </w:r>
    </w:p>
    <w:p w14:paraId="26B5636A" w14:textId="458736A9" w:rsidR="00974B07" w:rsidRPr="00014B17" w:rsidRDefault="00974B07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  <w:t>DADIANGAS TJ MARKETING</w:t>
      </w:r>
    </w:p>
    <w:p w14:paraId="2EF1B8D1" w14:textId="3605C1D8" w:rsidR="00974B07" w:rsidRPr="00014B17" w:rsidRDefault="00974B07" w:rsidP="00FE1629">
      <w:pPr>
        <w:pStyle w:val="ListParagraph"/>
        <w:numPr>
          <w:ilvl w:val="0"/>
          <w:numId w:val="34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Handled accounts payable and issued checks and vouchers.</w:t>
      </w:r>
    </w:p>
    <w:p w14:paraId="0A4C07BD" w14:textId="77777777" w:rsidR="00974B07" w:rsidRPr="00014B17" w:rsidRDefault="00974B07" w:rsidP="00FE1629">
      <w:pPr>
        <w:pStyle w:val="ListParagraph"/>
        <w:numPr>
          <w:ilvl w:val="0"/>
          <w:numId w:val="34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Assisted customers with product selection and purchases.</w:t>
      </w:r>
    </w:p>
    <w:p w14:paraId="1C1F8E60" w14:textId="01D4C51B" w:rsidR="00974B07" w:rsidRPr="00014B17" w:rsidRDefault="00974B07" w:rsidP="00FE1629">
      <w:pPr>
        <w:pStyle w:val="ListParagraph"/>
        <w:numPr>
          <w:ilvl w:val="0"/>
          <w:numId w:val="34"/>
        </w:numPr>
        <w:rPr>
          <w:bCs/>
        </w:rPr>
      </w:pPr>
      <w:r w:rsidRPr="00014B17">
        <w:rPr>
          <w:rFonts w:eastAsiaTheme="majorEastAsia" w:cstheme="majorBidi"/>
          <w:bCs/>
          <w:color w:val="000000" w:themeColor="text1"/>
        </w:rPr>
        <w:t>Conducted online research to find needed information.</w:t>
      </w:r>
    </w:p>
    <w:p w14:paraId="3046FDC1" w14:textId="77777777" w:rsidR="00FE1629" w:rsidRPr="00014B17" w:rsidRDefault="00FE1629" w:rsidP="00FE1629">
      <w:pPr>
        <w:rPr>
          <w:rStyle w:val="Heading2Char"/>
          <w:rFonts w:eastAsiaTheme="minorEastAsia" w:cstheme="minorBidi"/>
          <w:b w:val="0"/>
          <w:bCs/>
          <w:color w:val="262626" w:themeColor="text1" w:themeTint="D9"/>
          <w:szCs w:val="22"/>
        </w:rPr>
      </w:pPr>
    </w:p>
    <w:p w14:paraId="72E2C748" w14:textId="7138210E" w:rsidR="00974B07" w:rsidRPr="00014B17" w:rsidRDefault="00974B07" w:rsidP="00FE1629">
      <w:pPr>
        <w:rPr>
          <w:bCs/>
        </w:rPr>
      </w:pPr>
      <w:r w:rsidRPr="00014B17">
        <w:rPr>
          <w:rStyle w:val="NotBold"/>
          <w:b w:val="0"/>
          <w:bCs/>
        </w:rPr>
        <w:t>Oct 201</w:t>
      </w:r>
      <w:r w:rsidRPr="00014B17">
        <w:rPr>
          <w:rStyle w:val="NotBold"/>
          <w:b w:val="0"/>
          <w:bCs/>
        </w:rPr>
        <w:t>6</w:t>
      </w:r>
      <w:r w:rsidRPr="00014B17">
        <w:rPr>
          <w:rStyle w:val="NotBold"/>
          <w:b w:val="0"/>
          <w:bCs/>
        </w:rPr>
        <w:t xml:space="preserve"> – Sep 201</w:t>
      </w:r>
      <w:r w:rsidR="00FE1629" w:rsidRPr="00014B17">
        <w:rPr>
          <w:rStyle w:val="NotBold"/>
          <w:b w:val="0"/>
          <w:bCs/>
        </w:rPr>
        <w:t>7</w:t>
      </w:r>
      <w:r w:rsidRPr="00014B17">
        <w:rPr>
          <w:rStyle w:val="NotBold"/>
          <w:b w:val="0"/>
          <w:bCs/>
        </w:rPr>
        <w:tab/>
      </w:r>
      <w:r w:rsidRPr="00014B17">
        <w:rPr>
          <w:rStyle w:val="NotBold"/>
          <w:b w:val="0"/>
          <w:bCs/>
        </w:rPr>
        <w:tab/>
      </w:r>
      <w:r w:rsidR="00FE1629" w:rsidRPr="00014B17">
        <w:rPr>
          <w:b/>
        </w:rPr>
        <w:t>Finished Goods Supervisor</w:t>
      </w:r>
    </w:p>
    <w:p w14:paraId="01041690" w14:textId="71971CEB" w:rsidR="00974B07" w:rsidRPr="00014B17" w:rsidRDefault="00974B07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="00FE1629" w:rsidRPr="00014B17">
        <w:rPr>
          <w:bCs/>
        </w:rPr>
        <w:t>Mandaue Foam Industries</w:t>
      </w:r>
    </w:p>
    <w:p w14:paraId="2B2E6C8F" w14:textId="0781CCB5" w:rsidR="00DD6E78" w:rsidRPr="00014B17" w:rsidRDefault="00FE1629" w:rsidP="00FE1629">
      <w:pPr>
        <w:pStyle w:val="ListParagraph"/>
        <w:numPr>
          <w:ilvl w:val="0"/>
          <w:numId w:val="35"/>
        </w:numPr>
        <w:rPr>
          <w:rStyle w:val="NotBold"/>
          <w:rFonts w:eastAsiaTheme="majorEastAsia" w:cstheme="majorBidi"/>
          <w:b w:val="0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Supervised warehouse and production operations.</w:t>
      </w:r>
    </w:p>
    <w:p w14:paraId="698CCBF8" w14:textId="0C7F1AE0" w:rsidR="00FE1629" w:rsidRPr="00014B17" w:rsidRDefault="00FE1629" w:rsidP="00FE1629">
      <w:pPr>
        <w:rPr>
          <w:b/>
        </w:rPr>
      </w:pPr>
      <w:r w:rsidRPr="00014B17">
        <w:rPr>
          <w:rStyle w:val="NotBold"/>
          <w:b w:val="0"/>
          <w:bCs/>
        </w:rPr>
        <w:lastRenderedPageBreak/>
        <w:t>Feb</w:t>
      </w:r>
      <w:r w:rsidRPr="00014B17">
        <w:rPr>
          <w:rStyle w:val="NotBold"/>
          <w:b w:val="0"/>
          <w:bCs/>
        </w:rPr>
        <w:t xml:space="preserve"> 2016 – Sep 201</w:t>
      </w:r>
      <w:r w:rsidRPr="00014B17">
        <w:rPr>
          <w:rStyle w:val="NotBold"/>
          <w:b w:val="0"/>
          <w:bCs/>
        </w:rPr>
        <w:t>6</w:t>
      </w:r>
      <w:r w:rsidRPr="00014B17">
        <w:rPr>
          <w:rStyle w:val="NotBold"/>
          <w:b w:val="0"/>
          <w:bCs/>
        </w:rPr>
        <w:tab/>
      </w:r>
      <w:r w:rsidRPr="00014B17">
        <w:rPr>
          <w:rStyle w:val="NotBold"/>
          <w:b w:val="0"/>
          <w:bCs/>
        </w:rPr>
        <w:tab/>
      </w:r>
      <w:r w:rsidRPr="00014B17">
        <w:rPr>
          <w:b/>
        </w:rPr>
        <w:t>F</w:t>
      </w:r>
      <w:r w:rsidRPr="00014B17">
        <w:rPr>
          <w:b/>
        </w:rPr>
        <w:t>leet Admin Assistant</w:t>
      </w:r>
    </w:p>
    <w:p w14:paraId="5979DC08" w14:textId="760487E0" w:rsidR="00FE1629" w:rsidRPr="00014B17" w:rsidRDefault="00FE1629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>JY Enterprises, Inc.</w:t>
      </w:r>
    </w:p>
    <w:p w14:paraId="699BA522" w14:textId="601943DA" w:rsidR="00FE1629" w:rsidRPr="00014B17" w:rsidRDefault="00FE1629" w:rsidP="00FE1629">
      <w:pPr>
        <w:pStyle w:val="ListParagraph"/>
        <w:numPr>
          <w:ilvl w:val="0"/>
          <w:numId w:val="35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 xml:space="preserve">Dispatched and monitored </w:t>
      </w:r>
      <w:r w:rsidR="00DD6E78" w:rsidRPr="00014B17">
        <w:rPr>
          <w:rFonts w:eastAsiaTheme="majorEastAsia" w:cstheme="majorBidi"/>
          <w:bCs/>
          <w:color w:val="000000" w:themeColor="text1"/>
        </w:rPr>
        <w:t>trucks and others company</w:t>
      </w:r>
      <w:r w:rsidRPr="00014B17">
        <w:rPr>
          <w:rFonts w:eastAsiaTheme="majorEastAsia" w:cstheme="majorBidi"/>
          <w:bCs/>
          <w:color w:val="000000" w:themeColor="text1"/>
        </w:rPr>
        <w:t xml:space="preserve"> vehicles.</w:t>
      </w:r>
    </w:p>
    <w:p w14:paraId="2E3EB088" w14:textId="3B5771C1" w:rsidR="00974B07" w:rsidRPr="00014B17" w:rsidRDefault="00FE1629" w:rsidP="00DD6E78">
      <w:pPr>
        <w:pStyle w:val="ListParagraph"/>
        <w:numPr>
          <w:ilvl w:val="0"/>
          <w:numId w:val="35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Managed IT equipment and provided technical support.</w:t>
      </w:r>
    </w:p>
    <w:p w14:paraId="395407FD" w14:textId="6C472581" w:rsidR="00FE1629" w:rsidRPr="00014B17" w:rsidRDefault="00FE1629" w:rsidP="00FE1629">
      <w:pPr>
        <w:rPr>
          <w:rStyle w:val="Heading2Char"/>
          <w:b w:val="0"/>
          <w:bCs/>
          <w:szCs w:val="22"/>
        </w:rPr>
      </w:pPr>
    </w:p>
    <w:p w14:paraId="7A5B68F1" w14:textId="42A326CA" w:rsidR="00FE1629" w:rsidRPr="00014B17" w:rsidRDefault="00DD6E78" w:rsidP="00FE1629">
      <w:pPr>
        <w:rPr>
          <w:b/>
        </w:rPr>
      </w:pPr>
      <w:r w:rsidRPr="00014B17">
        <w:rPr>
          <w:rStyle w:val="NotBold"/>
          <w:b w:val="0"/>
          <w:bCs/>
        </w:rPr>
        <w:t>Jun</w:t>
      </w:r>
      <w:r w:rsidR="00FE1629" w:rsidRPr="00014B17">
        <w:rPr>
          <w:rStyle w:val="NotBold"/>
          <w:b w:val="0"/>
          <w:bCs/>
        </w:rPr>
        <w:t xml:space="preserve"> 201</w:t>
      </w:r>
      <w:r w:rsidRPr="00014B17">
        <w:rPr>
          <w:rStyle w:val="NotBold"/>
          <w:b w:val="0"/>
          <w:bCs/>
        </w:rPr>
        <w:t>2</w:t>
      </w:r>
      <w:r w:rsidR="00FE1629" w:rsidRPr="00014B17">
        <w:rPr>
          <w:rStyle w:val="NotBold"/>
          <w:b w:val="0"/>
          <w:bCs/>
        </w:rPr>
        <w:t xml:space="preserve"> – </w:t>
      </w:r>
      <w:r w:rsidRPr="00014B17">
        <w:rPr>
          <w:rStyle w:val="NotBold"/>
          <w:b w:val="0"/>
          <w:bCs/>
        </w:rPr>
        <w:t>Jan</w:t>
      </w:r>
      <w:r w:rsidR="00FE1629" w:rsidRPr="00014B17">
        <w:rPr>
          <w:rStyle w:val="NotBold"/>
          <w:b w:val="0"/>
          <w:bCs/>
        </w:rPr>
        <w:t xml:space="preserve"> 2016</w:t>
      </w:r>
      <w:r w:rsidR="00FE1629" w:rsidRPr="00014B17">
        <w:rPr>
          <w:rStyle w:val="NotBold"/>
          <w:b w:val="0"/>
          <w:bCs/>
        </w:rPr>
        <w:tab/>
      </w:r>
      <w:r w:rsidR="00FE1629" w:rsidRPr="00014B17">
        <w:rPr>
          <w:rStyle w:val="NotBold"/>
          <w:b w:val="0"/>
          <w:bCs/>
        </w:rPr>
        <w:tab/>
      </w:r>
      <w:r w:rsidRPr="00014B17">
        <w:rPr>
          <w:b/>
        </w:rPr>
        <w:t>O</w:t>
      </w:r>
      <w:r w:rsidRPr="00014B17">
        <w:rPr>
          <w:b/>
        </w:rPr>
        <w:t>peration Assistant</w:t>
      </w:r>
    </w:p>
    <w:p w14:paraId="1FD5E335" w14:textId="6997085C" w:rsidR="00FE1629" w:rsidRPr="00014B17" w:rsidRDefault="00FE1629" w:rsidP="00FE1629">
      <w:pPr>
        <w:rPr>
          <w:bCs/>
        </w:rPr>
      </w:pP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Pr="00014B17">
        <w:rPr>
          <w:bCs/>
        </w:rPr>
        <w:tab/>
      </w:r>
      <w:r w:rsidR="00DD6E78" w:rsidRPr="00014B17">
        <w:rPr>
          <w:bCs/>
        </w:rPr>
        <w:t>One Stop Logistics Solutions, Inc.</w:t>
      </w:r>
    </w:p>
    <w:p w14:paraId="0A31D6AB" w14:textId="42158ECB" w:rsidR="00DD6E78" w:rsidRPr="00014B17" w:rsidRDefault="00DD6E78" w:rsidP="00DD6E78">
      <w:pPr>
        <w:pStyle w:val="ListParagraph"/>
        <w:numPr>
          <w:ilvl w:val="0"/>
          <w:numId w:val="36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>Checked, monitored, and controlled inbound and outbound cargo shipments.</w:t>
      </w:r>
    </w:p>
    <w:p w14:paraId="5013D930" w14:textId="1EFB2BF9" w:rsidR="00DD6E78" w:rsidRPr="00014B17" w:rsidRDefault="00DD6E78" w:rsidP="00DD6E78">
      <w:pPr>
        <w:pStyle w:val="ListParagraph"/>
        <w:numPr>
          <w:ilvl w:val="0"/>
          <w:numId w:val="36"/>
        </w:numPr>
        <w:rPr>
          <w:rFonts w:eastAsiaTheme="majorEastAsia" w:cstheme="majorBidi"/>
          <w:bCs/>
          <w:color w:val="000000" w:themeColor="text1"/>
        </w:rPr>
      </w:pPr>
      <w:r w:rsidRPr="00014B17">
        <w:rPr>
          <w:rFonts w:eastAsiaTheme="majorEastAsia" w:cstheme="majorBidi"/>
          <w:bCs/>
          <w:color w:val="000000" w:themeColor="text1"/>
        </w:rPr>
        <w:t xml:space="preserve">Prepared waybills, </w:t>
      </w:r>
      <w:r w:rsidR="00014B17" w:rsidRPr="00014B17">
        <w:rPr>
          <w:rFonts w:eastAsiaTheme="majorEastAsia" w:cstheme="majorBidi"/>
          <w:bCs/>
          <w:color w:val="000000" w:themeColor="text1"/>
        </w:rPr>
        <w:t>SOA,</w:t>
      </w:r>
      <w:r w:rsidRPr="00014B17">
        <w:rPr>
          <w:rFonts w:eastAsiaTheme="majorEastAsia" w:cstheme="majorBidi"/>
          <w:bCs/>
          <w:color w:val="000000" w:themeColor="text1"/>
        </w:rPr>
        <w:t xml:space="preserve"> and cheque preparation.</w:t>
      </w:r>
    </w:p>
    <w:p w14:paraId="566EF17F" w14:textId="64896A39" w:rsidR="00974B07" w:rsidRPr="00014B17" w:rsidRDefault="00DD6E78" w:rsidP="00974B07">
      <w:pPr>
        <w:pStyle w:val="ListParagraph"/>
        <w:numPr>
          <w:ilvl w:val="0"/>
          <w:numId w:val="36"/>
        </w:numPr>
        <w:rPr>
          <w:rStyle w:val="Heading2Char"/>
          <w:b w:val="0"/>
          <w:bCs/>
          <w:szCs w:val="22"/>
        </w:rPr>
      </w:pPr>
      <w:r w:rsidRPr="00014B17">
        <w:rPr>
          <w:rFonts w:eastAsiaTheme="majorEastAsia" w:cstheme="majorBidi"/>
          <w:bCs/>
          <w:color w:val="000000" w:themeColor="text1"/>
        </w:rPr>
        <w:t>Managed IT equipment and provided technical support for the system.</w:t>
      </w:r>
    </w:p>
    <w:p w14:paraId="490C5243" w14:textId="77777777" w:rsidR="00974B07" w:rsidRPr="00014B17" w:rsidRDefault="00974B07" w:rsidP="00974B07">
      <w:pPr>
        <w:rPr>
          <w:rStyle w:val="Heading2Char"/>
          <w:b w:val="0"/>
          <w:bCs/>
          <w:sz w:val="18"/>
        </w:rPr>
      </w:pPr>
    </w:p>
    <w:p w14:paraId="04BDF58D" w14:textId="77777777" w:rsidR="00D10A96" w:rsidRDefault="00014B17" w:rsidP="00F02E6B">
      <w:pPr>
        <w:pStyle w:val="Heading1"/>
        <w:rPr>
          <w:rFonts w:ascii="Calibri" w:hAnsi="Calibri" w:cstheme="majorBidi"/>
          <w:b/>
          <w:szCs w:val="24"/>
        </w:rPr>
      </w:pPr>
      <w:sdt>
        <w:sdtPr>
          <w:rPr>
            <w:rFonts w:ascii="Calibri" w:hAnsi="Calibri" w:cstheme="majorBidi"/>
            <w:b/>
            <w:szCs w:val="24"/>
          </w:rPr>
          <w:id w:val="728805515"/>
          <w:placeholder>
            <w:docPart w:val="DA84614907664466A6B2218F7E61992C"/>
          </w:placeholder>
          <w:temporary/>
          <w:showingPlcHdr/>
          <w15:appearance w15:val="hidden"/>
        </w:sdtPr>
        <w:sdtEndPr>
          <w:rPr>
            <w:rFonts w:asciiTheme="majorHAnsi" w:hAnsiTheme="majorHAnsi" w:cs="Tahoma (Headings CS)"/>
            <w:b w:val="0"/>
            <w:szCs w:val="28"/>
          </w:rPr>
        </w:sdtEndPr>
        <w:sdtContent>
          <w:r w:rsidR="00D10A96" w:rsidRPr="00E90506">
            <w:t>Education</w:t>
          </w:r>
        </w:sdtContent>
      </w:sdt>
    </w:p>
    <w:p w14:paraId="0681D69A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30703AA9" wp14:editId="5C87205D">
                <wp:extent cx="5943600" cy="0"/>
                <wp:effectExtent l="0" t="0" r="0" b="0"/>
                <wp:docPr id="194088877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6CA485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E128426" w14:textId="328A3636" w:rsidR="00D10A96" w:rsidRDefault="00C23672" w:rsidP="00021847">
      <w:pPr>
        <w:pStyle w:val="Heading2"/>
      </w:pPr>
      <w:r>
        <w:rPr>
          <w:rStyle w:val="NotBold"/>
        </w:rPr>
        <w:t>2007 - 2011</w:t>
      </w:r>
      <w:r w:rsidR="00021847" w:rsidRPr="00021847">
        <w:rPr>
          <w:rStyle w:val="NotBold"/>
        </w:rPr>
        <w:tab/>
      </w:r>
      <w:r>
        <w:rPr>
          <w:rStyle w:val="NotBold"/>
        </w:rPr>
        <w:tab/>
      </w:r>
      <w:r>
        <w:t>Bachelor of Science Information Technology (BSIT)</w:t>
      </w:r>
    </w:p>
    <w:p w14:paraId="51932CDB" w14:textId="75A54097" w:rsidR="00C23672" w:rsidRDefault="00C23672" w:rsidP="00C23672">
      <w:r>
        <w:tab/>
      </w:r>
      <w:r>
        <w:tab/>
      </w:r>
      <w:r>
        <w:tab/>
      </w:r>
      <w:r>
        <w:tab/>
        <w:t>Ama Computer Learning Center, Inc. (ACLC)</w:t>
      </w:r>
    </w:p>
    <w:p w14:paraId="13C70288" w14:textId="4FC6CB0F" w:rsidR="00D10A96" w:rsidRPr="00DC1B52" w:rsidRDefault="00C23672" w:rsidP="002A003F">
      <w:pPr>
        <w:rPr>
          <w:rStyle w:val="Heading2Char"/>
          <w:rFonts w:eastAsiaTheme="minorEastAsia" w:cstheme="minorBidi"/>
          <w:b w:val="0"/>
          <w:color w:val="262626" w:themeColor="text1" w:themeTint="D9"/>
          <w:szCs w:val="22"/>
        </w:rPr>
      </w:pPr>
      <w:r>
        <w:tab/>
      </w:r>
      <w:r>
        <w:tab/>
      </w:r>
      <w:r>
        <w:tab/>
      </w:r>
      <w:r>
        <w:tab/>
        <w:t>Pioneer Ave.</w:t>
      </w:r>
      <w:r w:rsidR="00014B17">
        <w:t xml:space="preserve"> Barangay West,</w:t>
      </w:r>
      <w:r>
        <w:t xml:space="preserve"> General Santos City</w:t>
      </w:r>
      <w:r w:rsidR="00014B17">
        <w:t>. PH</w:t>
      </w:r>
    </w:p>
    <w:p w14:paraId="54B8E343" w14:textId="77777777" w:rsidR="00D10A96" w:rsidRPr="00DC1B52" w:rsidRDefault="00D10A96" w:rsidP="00D10A96"/>
    <w:p w14:paraId="53F36299" w14:textId="3E905894" w:rsidR="00D10A96" w:rsidRPr="00D10A96" w:rsidRDefault="00C23672" w:rsidP="00D10A96">
      <w:pPr>
        <w:pStyle w:val="Heading1"/>
        <w:rPr>
          <w:rStyle w:val="Heading1Char"/>
          <w:caps/>
        </w:rPr>
      </w:pPr>
      <w:r w:rsidRPr="00C23672">
        <w:rPr>
          <w:rStyle w:val="Heading1Char"/>
          <w:caps/>
        </w:rPr>
        <w:t>Internship and Training:</w:t>
      </w:r>
    </w:p>
    <w:p w14:paraId="3B1A5895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46F167C0" wp14:editId="36261408">
                <wp:extent cx="5943600" cy="0"/>
                <wp:effectExtent l="0" t="0" r="0" b="0"/>
                <wp:docPr id="200839926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DF0E7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158BA183" w14:textId="77777777" w:rsidR="00C23672" w:rsidRDefault="00C23672" w:rsidP="00C23672">
      <w:pPr>
        <w:pStyle w:val="ListParagraph"/>
        <w:numPr>
          <w:ilvl w:val="0"/>
          <w:numId w:val="37"/>
        </w:numPr>
      </w:pPr>
      <w:r>
        <w:t>TESDA Computer Hardware Servicing NC II</w:t>
      </w:r>
    </w:p>
    <w:p w14:paraId="28BFD643" w14:textId="77777777" w:rsidR="00C23672" w:rsidRDefault="00C23672" w:rsidP="00C23672">
      <w:pPr>
        <w:pStyle w:val="ListParagraph"/>
        <w:numPr>
          <w:ilvl w:val="0"/>
          <w:numId w:val="37"/>
        </w:numPr>
      </w:pPr>
      <w:r>
        <w:t>OLSI Hazardous Waste Training Seminar</w:t>
      </w:r>
    </w:p>
    <w:p w14:paraId="7CC50D2A" w14:textId="628BA09B" w:rsidR="00D10A96" w:rsidRPr="001C1671" w:rsidRDefault="00C23672" w:rsidP="00C23672">
      <w:pPr>
        <w:pStyle w:val="ListParagraph"/>
        <w:numPr>
          <w:ilvl w:val="0"/>
          <w:numId w:val="37"/>
        </w:numPr>
      </w:pPr>
      <w:r>
        <w:t>PSA 2019 Integrated Manual Census Updating</w:t>
      </w:r>
    </w:p>
    <w:p w14:paraId="2E96F793" w14:textId="77777777" w:rsidR="00D10A96" w:rsidRPr="00DC1B52" w:rsidRDefault="00D10A96" w:rsidP="00DC1B52">
      <w:pPr>
        <w:tabs>
          <w:tab w:val="left" w:pos="2805"/>
        </w:tabs>
        <w:rPr>
          <w:sz w:val="18"/>
        </w:rPr>
      </w:pPr>
    </w:p>
    <w:p w14:paraId="70A48ADB" w14:textId="59C30AEA" w:rsidR="00D10A96" w:rsidRDefault="00C23672" w:rsidP="00DC1B52">
      <w:pPr>
        <w:pStyle w:val="Heading1"/>
      </w:pPr>
      <w:r w:rsidRPr="00C23672">
        <w:t>Technical Knowledge:</w:t>
      </w:r>
    </w:p>
    <w:p w14:paraId="736FE632" w14:textId="77777777" w:rsidR="00D10A96" w:rsidRPr="00D10A96" w:rsidRDefault="00D10A96" w:rsidP="00D10A96">
      <w:pPr>
        <w:pStyle w:val="Line"/>
      </w:pPr>
      <w:r w:rsidRPr="00D10A96">
        <mc:AlternateContent>
          <mc:Choice Requires="wps">
            <w:drawing>
              <wp:inline distT="0" distB="0" distL="0" distR="0" wp14:anchorId="6DDB443B" wp14:editId="0FD576A9">
                <wp:extent cx="5943600" cy="0"/>
                <wp:effectExtent l="0" t="0" r="0" b="0"/>
                <wp:docPr id="1321677558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0AA36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60460C0C" w14:textId="77777777" w:rsidR="00C23672" w:rsidRDefault="00C23672" w:rsidP="00C23672">
      <w:pPr>
        <w:pStyle w:val="ListParagraph"/>
        <w:numPr>
          <w:ilvl w:val="0"/>
          <w:numId w:val="38"/>
        </w:numPr>
      </w:pPr>
      <w:r>
        <w:t>Software Installation, Configuration, Repair, and Troubleshooting</w:t>
      </w:r>
    </w:p>
    <w:p w14:paraId="7A491B85" w14:textId="65163989" w:rsidR="00C23672" w:rsidRDefault="00C23672" w:rsidP="00C23672">
      <w:pPr>
        <w:pStyle w:val="ListParagraph"/>
        <w:numPr>
          <w:ilvl w:val="0"/>
          <w:numId w:val="38"/>
        </w:numPr>
      </w:pPr>
      <w:r>
        <w:t>Computer Networking</w:t>
      </w:r>
      <w:r>
        <w:t xml:space="preserve"> (Cisco </w:t>
      </w:r>
      <w:r w:rsidR="0020014F">
        <w:t>Equipment’s</w:t>
      </w:r>
      <w:r>
        <w:t>)</w:t>
      </w:r>
    </w:p>
    <w:p w14:paraId="61B1C47C" w14:textId="77777777" w:rsidR="00C23672" w:rsidRDefault="00C23672" w:rsidP="00C23672">
      <w:pPr>
        <w:pStyle w:val="ListParagraph"/>
        <w:numPr>
          <w:ilvl w:val="0"/>
          <w:numId w:val="38"/>
        </w:numPr>
      </w:pPr>
      <w:r>
        <w:t>Linux and Windows Operating Systems</w:t>
      </w:r>
    </w:p>
    <w:p w14:paraId="26DF0912" w14:textId="3E1C916B" w:rsidR="00D10A96" w:rsidRDefault="00C23672" w:rsidP="00C23672">
      <w:pPr>
        <w:pStyle w:val="ListParagraph"/>
        <w:numPr>
          <w:ilvl w:val="0"/>
          <w:numId w:val="38"/>
        </w:numPr>
      </w:pPr>
      <w:r>
        <w:t>Fundamentals of Go Programming Language</w:t>
      </w:r>
    </w:p>
    <w:p w14:paraId="69037E2D" w14:textId="731C68F2" w:rsidR="00C23672" w:rsidRDefault="00C23672" w:rsidP="00C23672">
      <w:pPr>
        <w:pStyle w:val="ListParagraph"/>
        <w:numPr>
          <w:ilvl w:val="0"/>
          <w:numId w:val="38"/>
        </w:numPr>
      </w:pPr>
      <w:r>
        <w:t>Manage and keeps and track records</w:t>
      </w:r>
      <w:r w:rsidR="0020014F">
        <w:t xml:space="preserve"> using Git and </w:t>
      </w:r>
      <w:r w:rsidR="002A003F">
        <w:t>GitHub</w:t>
      </w:r>
    </w:p>
    <w:p w14:paraId="23F3041A" w14:textId="126F761D" w:rsidR="002A003F" w:rsidRDefault="002A003F" w:rsidP="00C23672">
      <w:pPr>
        <w:pStyle w:val="ListParagraph"/>
        <w:numPr>
          <w:ilvl w:val="0"/>
          <w:numId w:val="38"/>
        </w:numPr>
      </w:pPr>
      <w:r>
        <w:t>Fundamentals of using CRM platform</w:t>
      </w:r>
      <w:r w:rsidR="00014B17">
        <w:t xml:space="preserve"> (HubSpot and </w:t>
      </w:r>
      <w:proofErr w:type="spellStart"/>
      <w:r w:rsidR="00014B17">
        <w:t>Airtable</w:t>
      </w:r>
      <w:proofErr w:type="spellEnd"/>
      <w:r w:rsidR="00014B17">
        <w:t>)</w:t>
      </w:r>
    </w:p>
    <w:p w14:paraId="5912FA1F" w14:textId="440DD7BB" w:rsidR="00014B17" w:rsidRDefault="00014B17" w:rsidP="00C23672">
      <w:pPr>
        <w:pStyle w:val="ListParagraph"/>
        <w:numPr>
          <w:ilvl w:val="0"/>
          <w:numId w:val="38"/>
        </w:numPr>
      </w:pPr>
      <w:r>
        <w:t>Fundamentals of using Adobe Photoshop and Canva</w:t>
      </w:r>
    </w:p>
    <w:p w14:paraId="46C47771" w14:textId="77777777" w:rsidR="0020014F" w:rsidRDefault="0020014F" w:rsidP="002A003F">
      <w:pPr>
        <w:pStyle w:val="ListParagraph"/>
        <w:ind w:left="1440"/>
      </w:pPr>
    </w:p>
    <w:p w14:paraId="4C1CB4F0" w14:textId="36409E68" w:rsidR="0020014F" w:rsidRPr="00D10A96" w:rsidRDefault="0020014F" w:rsidP="0020014F">
      <w:pPr>
        <w:pStyle w:val="Heading1"/>
        <w:rPr>
          <w:rStyle w:val="Heading1Char"/>
          <w:caps/>
        </w:rPr>
      </w:pPr>
      <w:r>
        <w:rPr>
          <w:rStyle w:val="Heading1Char"/>
          <w:caps/>
        </w:rPr>
        <w:t>REFERENCE</w:t>
      </w:r>
    </w:p>
    <w:p w14:paraId="04563E79" w14:textId="77777777" w:rsidR="0020014F" w:rsidRPr="00D10A96" w:rsidRDefault="0020014F" w:rsidP="0020014F">
      <w:pPr>
        <w:pStyle w:val="Line"/>
      </w:pPr>
      <w:r w:rsidRPr="00D10A96">
        <mc:AlternateContent>
          <mc:Choice Requires="wps">
            <w:drawing>
              <wp:inline distT="0" distB="0" distL="0" distR="0" wp14:anchorId="69984AC6" wp14:editId="127988BE">
                <wp:extent cx="59436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90591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GLwAEAAHYDAAAOAAAAZHJzL2Uyb0RvYy54bWysU8tuGzEMvBfoPwi617tJajddWM4hhnvp&#10;I0DbD2D08ArQC6Litf++lNZx0vZW1AeZIsXRcDS7vjt6xw46o41B8KtFz5kOMiob9oL//LF7d8sZ&#10;FggKXAxa8JNGfrd5+2Y9pUFfxzE6pTMjkIDDlAQfS0lD16EctQdcxKQDFU3MHgpt875TGSZC9667&#10;7vtVN8WsUo5SI1J2Oxf5puEbo2X5ZgzqwpzgxK20Nbf1sa7dZg3DPkMarTzTgH9g4cEGuvQCtYUC&#10;7Cnbv6C8lTliNGUho++iMVbqNgNNc9X/Mc33EZJus5A4mC4y4f+DlV8P9+EhkwxTwgHTQ65THE32&#10;9Z/4sWMT63QRSx8Lk5Rcfnx/s+pJU/lc614aU8bySUfPaiC4s6HOAQMcPmOhy+jo85GaDnFnnWtv&#10;4QKbBF/dLCsykCOMg0KhT0pwDHvOwO3JarLkhojRWVW7Kw6e8N5ldgB6bTKJihNnDrBQUvBd+7Um&#10;9+S/RDWf+7DsaYqZ09zf6P2GW7luAce5o5Vm53hbyL7OesFvCeYC5EKlo5sBzxO/6Fujx6hOTfau&#10;7uhx26VnI1b3vN5T/Ppz2fwCAAD//wMAUEsDBBQABgAIAAAAIQCX11XD2AAAAAIBAAAPAAAAZHJz&#10;L2Rvd25yZXYueG1sTI/BSsQwEIbvgu8QRvDmprpQtNt0EUVBELWtF29pM9sWk0lp0t3q0zvrRS8D&#10;H//wzzf5dnFW7HEKgycFl6sEBFLrzUCdgvf64eIaRIiajLaeUMEXBtgWpye5zow/UIn7KnaCSyhk&#10;WkEf45hJGdoenQ4rPyJxtvOT05Fx6qSZ9IHLnZVXSZJKpwfiC70e8a7H9rOanYKltE8fdfP4+pJW&#10;8q18/r5fz75W6vxsud2AiLjEv2U46rM6FOzU+JlMEFYBPxJ/J2c365SxOaIscvlfvfgBAAD//wMA&#10;UEsBAi0AFAAGAAgAAAAhALaDOJL+AAAA4QEAABMAAAAAAAAAAAAAAAAAAAAAAFtDb250ZW50X1R5&#10;cGVzXS54bWxQSwECLQAUAAYACAAAACEAOP0h/9YAAACUAQAACwAAAAAAAAAAAAAAAAAvAQAAX3Jl&#10;bHMvLnJlbHNQSwECLQAUAAYACAAAACEAqkLBi8ABAAB2AwAADgAAAAAAAAAAAAAAAAAuAgAAZHJz&#10;L2Uyb0RvYy54bWxQSwECLQAUAAYACAAAACEAl9dVw9gAAAACAQAADwAAAAAAAAAAAAAAAAAaBAAA&#10;ZHJzL2Rvd25yZXYueG1sUEsFBgAAAAAEAAQA8wAAAB8FAAAAAA==&#10;" strokecolor="#bfbfbf" strokeweight=".5pt">
                <v:stroke joinstyle="miter"/>
                <w10:anchorlock/>
              </v:line>
            </w:pict>
          </mc:Fallback>
        </mc:AlternateContent>
      </w:r>
    </w:p>
    <w:p w14:paraId="3E2DC616" w14:textId="699B5B49" w:rsidR="0020014F" w:rsidRDefault="002A003F" w:rsidP="002A003F">
      <w:pPr>
        <w:pStyle w:val="Heading2"/>
      </w:pPr>
      <w:r>
        <w:rPr>
          <w:rStyle w:val="NotBold"/>
        </w:rPr>
        <w:t>Ismael B. Ramos, Jr.</w:t>
      </w:r>
      <w:r w:rsidR="0020014F" w:rsidRPr="00021847">
        <w:rPr>
          <w:rStyle w:val="NotBold"/>
        </w:rPr>
        <w:tab/>
      </w:r>
      <w:r w:rsidR="0020014F">
        <w:rPr>
          <w:rStyle w:val="NotBold"/>
        </w:rPr>
        <w:tab/>
      </w:r>
      <w:r>
        <w:t>Chief Statistical Specialist</w:t>
      </w:r>
    </w:p>
    <w:p w14:paraId="3D9F5066" w14:textId="2AD50DA4" w:rsidR="0020014F" w:rsidRDefault="002A003F" w:rsidP="0020014F">
      <w:r>
        <w:tab/>
      </w:r>
      <w:r>
        <w:tab/>
      </w:r>
      <w:r>
        <w:tab/>
      </w:r>
      <w:r>
        <w:tab/>
        <w:t>Philippine Statistics Authority – PSO Sarangani</w:t>
      </w:r>
    </w:p>
    <w:p w14:paraId="4A792658" w14:textId="662BAC42" w:rsidR="002A003F" w:rsidRDefault="002A003F" w:rsidP="0020014F">
      <w:r>
        <w:tab/>
      </w:r>
      <w:r>
        <w:tab/>
      </w:r>
      <w:r>
        <w:tab/>
      </w:r>
      <w:r>
        <w:tab/>
      </w:r>
      <w:r w:rsidRPr="002A003F">
        <w:t>09171294235</w:t>
      </w:r>
    </w:p>
    <w:p w14:paraId="347C4FEC" w14:textId="77777777" w:rsidR="002A003F" w:rsidRDefault="002A003F" w:rsidP="0020014F"/>
    <w:p w14:paraId="482A3DCD" w14:textId="4ADFD240" w:rsidR="0020014F" w:rsidRDefault="002A003F" w:rsidP="0020014F">
      <w:pPr>
        <w:rPr>
          <w:b/>
          <w:bCs/>
        </w:rPr>
      </w:pPr>
      <w:r w:rsidRPr="002A003F">
        <w:t>Arielle Dominique Guerra</w:t>
      </w:r>
      <w:r>
        <w:tab/>
      </w:r>
      <w:proofErr w:type="spellStart"/>
      <w:r w:rsidRPr="002A003F">
        <w:rPr>
          <w:b/>
          <w:bCs/>
        </w:rPr>
        <w:t>PhilSys</w:t>
      </w:r>
      <w:proofErr w:type="spellEnd"/>
      <w:r w:rsidRPr="002A003F">
        <w:rPr>
          <w:b/>
          <w:bCs/>
        </w:rPr>
        <w:t xml:space="preserve"> Focal Person</w:t>
      </w:r>
    </w:p>
    <w:p w14:paraId="0791ACB5" w14:textId="7373CBC2" w:rsidR="002A003F" w:rsidRDefault="002A003F" w:rsidP="0020014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Philippine Identification System – PSO Sarangani</w:t>
      </w:r>
    </w:p>
    <w:p w14:paraId="3C5CC4DE" w14:textId="66D5C14E" w:rsidR="002A003F" w:rsidRDefault="002A003F" w:rsidP="0020014F">
      <w:r>
        <w:tab/>
      </w:r>
      <w:r>
        <w:tab/>
      </w:r>
      <w:r>
        <w:tab/>
      </w:r>
      <w:r>
        <w:tab/>
      </w:r>
      <w:r w:rsidRPr="002A003F">
        <w:t>09171294235</w:t>
      </w:r>
    </w:p>
    <w:p w14:paraId="3165C72C" w14:textId="2896A3CD" w:rsidR="002A003F" w:rsidRDefault="002A003F" w:rsidP="0020014F"/>
    <w:p w14:paraId="6D6208FD" w14:textId="2FDE11CA" w:rsidR="002A003F" w:rsidRDefault="002A003F" w:rsidP="002A003F">
      <w:pPr>
        <w:rPr>
          <w:b/>
          <w:bCs/>
        </w:rPr>
      </w:pPr>
      <w:r>
        <w:t>Kristel Joy C. Sales</w:t>
      </w:r>
      <w:r>
        <w:tab/>
      </w:r>
      <w:r>
        <w:tab/>
      </w:r>
      <w:r>
        <w:rPr>
          <w:b/>
          <w:bCs/>
        </w:rPr>
        <w:t>Accounting I</w:t>
      </w:r>
    </w:p>
    <w:p w14:paraId="64FFC632" w14:textId="4B897417" w:rsidR="002A003F" w:rsidRDefault="002A003F" w:rsidP="002A003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Philippine Statistics Authority – PSO Sarangani</w:t>
      </w:r>
    </w:p>
    <w:p w14:paraId="436368C5" w14:textId="3A6AA5E8" w:rsidR="002A003F" w:rsidRDefault="002A003F" w:rsidP="002A003F">
      <w:r>
        <w:tab/>
      </w:r>
      <w:r>
        <w:tab/>
      </w:r>
      <w:r>
        <w:tab/>
      </w:r>
      <w:r>
        <w:tab/>
      </w:r>
      <w:r w:rsidRPr="002A003F">
        <w:t>09</w:t>
      </w:r>
      <w:r>
        <w:t>488096621</w:t>
      </w:r>
    </w:p>
    <w:p w14:paraId="3616A785" w14:textId="77777777" w:rsidR="002A003F" w:rsidRPr="002A003F" w:rsidRDefault="002A003F" w:rsidP="0020014F"/>
    <w:sectPr w:rsidR="002A003F" w:rsidRPr="002A003F" w:rsidSect="00974B07">
      <w:pgSz w:w="12240" w:h="20160" w:code="5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B9878" w14:textId="77777777" w:rsidR="00E601D8" w:rsidRDefault="00E601D8">
      <w:r>
        <w:separator/>
      </w:r>
    </w:p>
  </w:endnote>
  <w:endnote w:type="continuationSeparator" w:id="0">
    <w:p w14:paraId="5AFB8C9C" w14:textId="77777777" w:rsidR="00E601D8" w:rsidRDefault="00E60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5E22D" w14:textId="77777777" w:rsidR="00E601D8" w:rsidRDefault="00E601D8">
      <w:r>
        <w:separator/>
      </w:r>
    </w:p>
  </w:footnote>
  <w:footnote w:type="continuationSeparator" w:id="0">
    <w:p w14:paraId="0897FEE7" w14:textId="77777777" w:rsidR="00E601D8" w:rsidRDefault="00E601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54100"/>
    <w:multiLevelType w:val="hybridMultilevel"/>
    <w:tmpl w:val="BB7E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674436"/>
    <w:multiLevelType w:val="hybridMultilevel"/>
    <w:tmpl w:val="2842E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A221A8"/>
    <w:multiLevelType w:val="hybridMultilevel"/>
    <w:tmpl w:val="AF70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B1AB2"/>
    <w:multiLevelType w:val="hybridMultilevel"/>
    <w:tmpl w:val="C3A420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10A54B0B"/>
    <w:multiLevelType w:val="hybridMultilevel"/>
    <w:tmpl w:val="6D10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DE3686"/>
    <w:multiLevelType w:val="hybridMultilevel"/>
    <w:tmpl w:val="FAE8516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20326254"/>
    <w:multiLevelType w:val="hybridMultilevel"/>
    <w:tmpl w:val="0DF8598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4200BAC"/>
    <w:multiLevelType w:val="hybridMultilevel"/>
    <w:tmpl w:val="0958DF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29D45260"/>
    <w:multiLevelType w:val="hybridMultilevel"/>
    <w:tmpl w:val="C404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97603"/>
    <w:multiLevelType w:val="hybridMultilevel"/>
    <w:tmpl w:val="254E649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 w15:restartNumberingAfterBreak="0">
    <w:nsid w:val="31C7571B"/>
    <w:multiLevelType w:val="hybridMultilevel"/>
    <w:tmpl w:val="F9AE3794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1" w15:restartNumberingAfterBreak="0">
    <w:nsid w:val="33E22452"/>
    <w:multiLevelType w:val="hybridMultilevel"/>
    <w:tmpl w:val="BE1CED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38F4266B"/>
    <w:multiLevelType w:val="hybridMultilevel"/>
    <w:tmpl w:val="0A082086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3" w15:restartNumberingAfterBreak="0">
    <w:nsid w:val="3E377591"/>
    <w:multiLevelType w:val="hybridMultilevel"/>
    <w:tmpl w:val="4018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8212DB"/>
    <w:multiLevelType w:val="hybridMultilevel"/>
    <w:tmpl w:val="2D34AED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 w15:restartNumberingAfterBreak="0">
    <w:nsid w:val="443973B7"/>
    <w:multiLevelType w:val="hybridMultilevel"/>
    <w:tmpl w:val="1472CD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45187A28"/>
    <w:multiLevelType w:val="hybridMultilevel"/>
    <w:tmpl w:val="22404D6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7" w15:restartNumberingAfterBreak="0">
    <w:nsid w:val="48397C21"/>
    <w:multiLevelType w:val="hybridMultilevel"/>
    <w:tmpl w:val="BCACA50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481B2C"/>
    <w:multiLevelType w:val="hybridMultilevel"/>
    <w:tmpl w:val="2234B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F4D9F"/>
    <w:multiLevelType w:val="hybridMultilevel"/>
    <w:tmpl w:val="3856C5B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1A011FF"/>
    <w:multiLevelType w:val="hybridMultilevel"/>
    <w:tmpl w:val="485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6E3E1B97"/>
    <w:multiLevelType w:val="hybridMultilevel"/>
    <w:tmpl w:val="33C46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3A71E6"/>
    <w:multiLevelType w:val="hybridMultilevel"/>
    <w:tmpl w:val="B9B84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04A93"/>
    <w:multiLevelType w:val="hybridMultilevel"/>
    <w:tmpl w:val="43BAB348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37" w15:restartNumberingAfterBreak="0">
    <w:nsid w:val="7BE962C1"/>
    <w:multiLevelType w:val="hybridMultilevel"/>
    <w:tmpl w:val="023E3F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28"/>
  </w:num>
  <w:num w:numId="12" w16cid:durableId="973682587">
    <w:abstractNumId w:val="29"/>
  </w:num>
  <w:num w:numId="13" w16cid:durableId="290981187">
    <w:abstractNumId w:val="33"/>
  </w:num>
  <w:num w:numId="14" w16cid:durableId="583950999">
    <w:abstractNumId w:val="10"/>
  </w:num>
  <w:num w:numId="15" w16cid:durableId="1575776082">
    <w:abstractNumId w:val="35"/>
  </w:num>
  <w:num w:numId="16" w16cid:durableId="369309010">
    <w:abstractNumId w:val="30"/>
  </w:num>
  <w:num w:numId="17" w16cid:durableId="1641029951">
    <w:abstractNumId w:val="20"/>
  </w:num>
  <w:num w:numId="18" w16cid:durableId="2012834660">
    <w:abstractNumId w:val="18"/>
  </w:num>
  <w:num w:numId="19" w16cid:durableId="1279338169">
    <w:abstractNumId w:val="24"/>
  </w:num>
  <w:num w:numId="20" w16cid:durableId="1545100290">
    <w:abstractNumId w:val="11"/>
  </w:num>
  <w:num w:numId="21" w16cid:durableId="1871986691">
    <w:abstractNumId w:val="32"/>
  </w:num>
  <w:num w:numId="22" w16cid:durableId="959605920">
    <w:abstractNumId w:val="36"/>
  </w:num>
  <w:num w:numId="23" w16cid:durableId="1210844738">
    <w:abstractNumId w:val="26"/>
  </w:num>
  <w:num w:numId="24" w16cid:durableId="455489874">
    <w:abstractNumId w:val="22"/>
  </w:num>
  <w:num w:numId="25" w16cid:durableId="1944679595">
    <w:abstractNumId w:val="14"/>
  </w:num>
  <w:num w:numId="26" w16cid:durableId="1425102873">
    <w:abstractNumId w:val="13"/>
  </w:num>
  <w:num w:numId="27" w16cid:durableId="1346597693">
    <w:abstractNumId w:val="27"/>
  </w:num>
  <w:num w:numId="28" w16cid:durableId="767583668">
    <w:abstractNumId w:val="37"/>
  </w:num>
  <w:num w:numId="29" w16cid:durableId="1478573687">
    <w:abstractNumId w:val="17"/>
  </w:num>
  <w:num w:numId="30" w16cid:durableId="531112235">
    <w:abstractNumId w:val="16"/>
  </w:num>
  <w:num w:numId="31" w16cid:durableId="224024871">
    <w:abstractNumId w:val="12"/>
  </w:num>
  <w:num w:numId="32" w16cid:durableId="1609502668">
    <w:abstractNumId w:val="25"/>
  </w:num>
  <w:num w:numId="33" w16cid:durableId="1077552198">
    <w:abstractNumId w:val="31"/>
  </w:num>
  <w:num w:numId="34" w16cid:durableId="1134522740">
    <w:abstractNumId w:val="19"/>
  </w:num>
  <w:num w:numId="35" w16cid:durableId="1396974905">
    <w:abstractNumId w:val="21"/>
  </w:num>
  <w:num w:numId="36" w16cid:durableId="154301127">
    <w:abstractNumId w:val="15"/>
  </w:num>
  <w:num w:numId="37" w16cid:durableId="1992369996">
    <w:abstractNumId w:val="23"/>
  </w:num>
  <w:num w:numId="38" w16cid:durableId="77857320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D8"/>
    <w:rsid w:val="00014B17"/>
    <w:rsid w:val="00016A20"/>
    <w:rsid w:val="00021847"/>
    <w:rsid w:val="0003406D"/>
    <w:rsid w:val="000425C6"/>
    <w:rsid w:val="00044D31"/>
    <w:rsid w:val="00074316"/>
    <w:rsid w:val="00077115"/>
    <w:rsid w:val="000773EA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014F"/>
    <w:rsid w:val="0020288A"/>
    <w:rsid w:val="002117CE"/>
    <w:rsid w:val="002256D0"/>
    <w:rsid w:val="002474A1"/>
    <w:rsid w:val="00254EBD"/>
    <w:rsid w:val="00277A50"/>
    <w:rsid w:val="00283C8C"/>
    <w:rsid w:val="0028502B"/>
    <w:rsid w:val="002A003F"/>
    <w:rsid w:val="002A0482"/>
    <w:rsid w:val="002E51C3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29CA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36886"/>
    <w:rsid w:val="009719F3"/>
    <w:rsid w:val="00971A48"/>
    <w:rsid w:val="00972ECD"/>
    <w:rsid w:val="00974B07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61032"/>
    <w:rsid w:val="00BA0F62"/>
    <w:rsid w:val="00BB0D3D"/>
    <w:rsid w:val="00BC195E"/>
    <w:rsid w:val="00BD5B36"/>
    <w:rsid w:val="00BE5218"/>
    <w:rsid w:val="00C056DC"/>
    <w:rsid w:val="00C23672"/>
    <w:rsid w:val="00C25521"/>
    <w:rsid w:val="00C26EDD"/>
    <w:rsid w:val="00C42843"/>
    <w:rsid w:val="00C67713"/>
    <w:rsid w:val="00C74AEB"/>
    <w:rsid w:val="00C75DC3"/>
    <w:rsid w:val="00C773C5"/>
    <w:rsid w:val="00C83C21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951"/>
    <w:rsid w:val="00DC1B52"/>
    <w:rsid w:val="00DD6E78"/>
    <w:rsid w:val="00DE2BD0"/>
    <w:rsid w:val="00DE55F0"/>
    <w:rsid w:val="00DF055B"/>
    <w:rsid w:val="00E10969"/>
    <w:rsid w:val="00E2152F"/>
    <w:rsid w:val="00E36403"/>
    <w:rsid w:val="00E577A2"/>
    <w:rsid w:val="00E601D8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554C6"/>
    <w:rsid w:val="00F60904"/>
    <w:rsid w:val="00F969AB"/>
    <w:rsid w:val="00FA3B13"/>
    <w:rsid w:val="00FB54AB"/>
    <w:rsid w:val="00FB67F3"/>
    <w:rsid w:val="00FB6C2D"/>
    <w:rsid w:val="00FE1629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1E1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60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hnmechavez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john-michael-echavez-709835193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DU745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7CEF8C4A194EA1BF73B1586FE84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44914-3B2D-45AA-8BBF-B68B20770A16}"/>
      </w:docPartPr>
      <w:docPartBody>
        <w:p w:rsidR="00000000" w:rsidRDefault="00582B21">
          <w:pPr>
            <w:pStyle w:val="C67CEF8C4A194EA1BF73B1586FE84407"/>
          </w:pPr>
          <w:r w:rsidRPr="00E90506">
            <w:t>Experience</w:t>
          </w:r>
        </w:p>
      </w:docPartBody>
    </w:docPart>
    <w:docPart>
      <w:docPartPr>
        <w:name w:val="DA84614907664466A6B2218F7E619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929D3-15C5-49EA-9014-50066F9396F4}"/>
      </w:docPartPr>
      <w:docPartBody>
        <w:p w:rsidR="00000000" w:rsidRDefault="00582B21">
          <w:pPr>
            <w:pStyle w:val="DA84614907664466A6B2218F7E61992C"/>
          </w:pPr>
          <w:r w:rsidRPr="00E90506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9E68FEB1E64AF183EBCF3F4B50DE41">
    <w:name w:val="829E68FEB1E64AF183EBCF3F4B50DE41"/>
  </w:style>
  <w:style w:type="paragraph" w:customStyle="1" w:styleId="9C2C464CAE6B4EC49F09CAF9943C1294">
    <w:name w:val="9C2C464CAE6B4EC49F09CAF9943C1294"/>
  </w:style>
  <w:style w:type="paragraph" w:customStyle="1" w:styleId="E3272C12E4F145B593A8CA624275588A">
    <w:name w:val="E3272C12E4F145B593A8CA624275588A"/>
  </w:style>
  <w:style w:type="paragraph" w:customStyle="1" w:styleId="E144F3D2AE434816ABAAF34C0D5C9C46">
    <w:name w:val="E144F3D2AE434816ABAAF34C0D5C9C46"/>
  </w:style>
  <w:style w:type="paragraph" w:customStyle="1" w:styleId="92C78D0A611746C0BADEE60FA10872BE">
    <w:name w:val="92C78D0A611746C0BADEE60FA10872BE"/>
  </w:style>
  <w:style w:type="paragraph" w:customStyle="1" w:styleId="A3CAB9EEF17142508CD719641720D5DF">
    <w:name w:val="A3CAB9EEF17142508CD719641720D5DF"/>
  </w:style>
  <w:style w:type="paragraph" w:customStyle="1" w:styleId="6700B94AF8E647949B0003D0CE4E531E">
    <w:name w:val="6700B94AF8E647949B0003D0CE4E531E"/>
  </w:style>
  <w:style w:type="paragraph" w:customStyle="1" w:styleId="71F4DEE42A7A4ECF8B2C9F8044E03496">
    <w:name w:val="71F4DEE42A7A4ECF8B2C9F8044E03496"/>
  </w:style>
  <w:style w:type="paragraph" w:customStyle="1" w:styleId="0CF9F53619174778954FFBC578CAED10">
    <w:name w:val="0CF9F53619174778954FFBC578CAED10"/>
  </w:style>
  <w:style w:type="paragraph" w:customStyle="1" w:styleId="C67CEF8C4A194EA1BF73B1586FE84407">
    <w:name w:val="C67CEF8C4A194EA1BF73B1586FE84407"/>
  </w:style>
  <w:style w:type="character" w:customStyle="1" w:styleId="NotBold">
    <w:name w:val="Not Bold"/>
    <w:uiPriority w:val="1"/>
    <w:qFormat/>
    <w:rPr>
      <w:b/>
    </w:rPr>
  </w:style>
  <w:style w:type="paragraph" w:customStyle="1" w:styleId="4584FDFE4C8C4D169B719408D9512B4A">
    <w:name w:val="4584FDFE4C8C4D169B719408D9512B4A"/>
  </w:style>
  <w:style w:type="paragraph" w:customStyle="1" w:styleId="DFA145F145064FB7B5831006148DA414">
    <w:name w:val="DFA145F145064FB7B5831006148DA414"/>
  </w:style>
  <w:style w:type="paragraph" w:customStyle="1" w:styleId="1E85494CA79942328E13803F49753E7A">
    <w:name w:val="1E85494CA79942328E13803F49753E7A"/>
  </w:style>
  <w:style w:type="paragraph" w:customStyle="1" w:styleId="046F92729F974E63A78285E891357322">
    <w:name w:val="046F92729F974E63A78285E891357322"/>
  </w:style>
  <w:style w:type="paragraph" w:customStyle="1" w:styleId="C6D07F67D8A64812BE9E59F86622F2DB">
    <w:name w:val="C6D07F67D8A64812BE9E59F86622F2DB"/>
  </w:style>
  <w:style w:type="paragraph" w:customStyle="1" w:styleId="5F293658741F4E469B57B4A4D91880BF">
    <w:name w:val="5F293658741F4E469B57B4A4D91880BF"/>
  </w:style>
  <w:style w:type="paragraph" w:customStyle="1" w:styleId="6ED4A0AEFDBB4B008EF0191082B5ADB4">
    <w:name w:val="6ED4A0AEFDBB4B008EF0191082B5ADB4"/>
  </w:style>
  <w:style w:type="paragraph" w:customStyle="1" w:styleId="78C49E74690C492F987D8F926E69DE23">
    <w:name w:val="78C49E74690C492F987D8F926E69DE23"/>
  </w:style>
  <w:style w:type="paragraph" w:customStyle="1" w:styleId="DA84614907664466A6B2218F7E61992C">
    <w:name w:val="DA84614907664466A6B2218F7E61992C"/>
  </w:style>
  <w:style w:type="paragraph" w:customStyle="1" w:styleId="684DDA693F334769ACD818249807C8EF">
    <w:name w:val="684DDA693F334769ACD818249807C8EF"/>
  </w:style>
  <w:style w:type="paragraph" w:customStyle="1" w:styleId="216B22EE71E54DF7B489FE9ADBCD41B8">
    <w:name w:val="216B22EE71E54DF7B489FE9ADBCD41B8"/>
  </w:style>
  <w:style w:type="paragraph" w:customStyle="1" w:styleId="7AFD13AEA12643F3833DA0E4D2585AED">
    <w:name w:val="7AFD13AEA12643F3833DA0E4D2585AED"/>
  </w:style>
  <w:style w:type="paragraph" w:customStyle="1" w:styleId="FDB7B690F52B4FD4B778D6361BD0E3C1">
    <w:name w:val="FDB7B690F52B4FD4B778D6361BD0E3C1"/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D04397CF292E40DCBBFC5960993857A0">
    <w:name w:val="D04397CF292E40DCBBFC5960993857A0"/>
  </w:style>
  <w:style w:type="paragraph" w:customStyle="1" w:styleId="D4315F277B7640249EEF28BBDC37A852">
    <w:name w:val="D4315F277B7640249EEF28BBDC37A852"/>
  </w:style>
  <w:style w:type="paragraph" w:customStyle="1" w:styleId="8F9B844D975349728E4BFDE6F439B3BA">
    <w:name w:val="8F9B844D975349728E4BFDE6F439B3BA"/>
  </w:style>
  <w:style w:type="paragraph" w:customStyle="1" w:styleId="EC379D37919140DC8180EFDAEC13620B">
    <w:name w:val="EC379D37919140DC8180EFDAEC1362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F3E45D4-9855-4807-B9A3-4C3A23A3A5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133B3F-8DED-4DDB-9CAA-73A039973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5F80EB-F1DC-4413-8A56-A7D758E3232D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0</TotalTime>
  <Pages>2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2023-10-07T01:34:00Z</dcterms:created>
  <dcterms:modified xsi:type="dcterms:W3CDTF">2023-10-07T06:19:00Z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